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B584" w14:textId="77777777" w:rsidR="00B668D6" w:rsidRDefault="00B668D6" w:rsidP="00CB3F3B">
      <w:pPr>
        <w:pStyle w:val="Ttulo1"/>
        <w:spacing w:line="360" w:lineRule="auto"/>
        <w:rPr>
          <w:rFonts w:ascii="Arial" w:hAnsi="Arial" w:cs="Arial"/>
        </w:rPr>
      </w:pPr>
    </w:p>
    <w:p w14:paraId="34CFC6AA" w14:textId="5732D002" w:rsidR="00543870" w:rsidRPr="00CB3F3B" w:rsidRDefault="006D28FE" w:rsidP="00CB3F3B">
      <w:pPr>
        <w:pStyle w:val="Ttu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84E1F" w:rsidRPr="00CB3F3B">
        <w:rPr>
          <w:rFonts w:ascii="Arial" w:hAnsi="Arial" w:cs="Arial"/>
        </w:rPr>
        <w:t>Tarea - Identificación del problema y análisis de requerimientos</w:t>
      </w:r>
    </w:p>
    <w:p w14:paraId="220544BF" w14:textId="2F7AC2A8" w:rsidR="00543870" w:rsidRPr="00CB3F3B" w:rsidRDefault="00C84E1F" w:rsidP="00CB3F3B">
      <w:pPr>
        <w:pStyle w:val="Ttulo2"/>
        <w:spacing w:line="360" w:lineRule="auto"/>
        <w:rPr>
          <w:rFonts w:ascii="Arial" w:hAnsi="Arial" w:cs="Arial"/>
        </w:rPr>
      </w:pPr>
      <w:r w:rsidRPr="00CB3F3B">
        <w:rPr>
          <w:rFonts w:ascii="Arial" w:hAnsi="Arial" w:cs="Arial"/>
        </w:rPr>
        <w:t xml:space="preserve">Caso de </w:t>
      </w:r>
      <w:r w:rsidR="00CD5656" w:rsidRPr="00CB3F3B">
        <w:rPr>
          <w:rFonts w:ascii="Arial" w:hAnsi="Arial" w:cs="Arial"/>
        </w:rPr>
        <w:t>Estudio:</w:t>
      </w:r>
    </w:p>
    <w:p w14:paraId="3F2B16D3" w14:textId="77777777" w:rsidR="00EA1A0D" w:rsidRPr="00CB3F3B" w:rsidRDefault="00EA1A0D" w:rsidP="00CB3F3B">
      <w:pPr>
        <w:spacing w:line="360" w:lineRule="auto"/>
        <w:rPr>
          <w:rFonts w:ascii="Arial" w:hAnsi="Arial" w:cs="Arial"/>
        </w:rPr>
      </w:pPr>
    </w:p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CB3F3B" w14:paraId="7206C141" w14:textId="77777777" w:rsidTr="0054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3176268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Cliente</w:t>
            </w:r>
          </w:p>
        </w:tc>
        <w:tc>
          <w:tcPr>
            <w:tcW w:w="7245" w:type="dxa"/>
            <w:vAlign w:val="center"/>
          </w:tcPr>
          <w:p w14:paraId="6327341A" w14:textId="11B9892C" w:rsidR="00543870" w:rsidRPr="00CB3F3B" w:rsidRDefault="00AE6A53" w:rsidP="00CB3F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Compañía NeoTunes</w:t>
            </w:r>
          </w:p>
        </w:tc>
      </w:tr>
      <w:tr w:rsidR="00543870" w:rsidRPr="00CB3F3B" w14:paraId="684D84DF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830C577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Usuario</w:t>
            </w:r>
          </w:p>
        </w:tc>
        <w:tc>
          <w:tcPr>
            <w:tcW w:w="7245" w:type="dxa"/>
            <w:vAlign w:val="center"/>
          </w:tcPr>
          <w:p w14:paraId="6159BAC2" w14:textId="4145964A" w:rsidR="00543870" w:rsidRPr="00CB3F3B" w:rsidRDefault="00AE6A53" w:rsidP="00CB3F3B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 xml:space="preserve">Clientes de la </w:t>
            </w:r>
            <w:r w:rsidR="00CB3F3B" w:rsidRPr="00CB3F3B">
              <w:rPr>
                <w:rFonts w:ascii="Arial" w:hAnsi="Arial" w:cs="Arial"/>
              </w:rPr>
              <w:t>plataforma (</w:t>
            </w:r>
            <w:r w:rsidRPr="00CB3F3B">
              <w:rPr>
                <w:rFonts w:ascii="Arial" w:hAnsi="Arial" w:cs="Arial"/>
              </w:rPr>
              <w:t xml:space="preserve">oyentes y </w:t>
            </w:r>
            <w:r w:rsidR="00CD5656" w:rsidRPr="00CB3F3B">
              <w:rPr>
                <w:rFonts w:ascii="Arial" w:hAnsi="Arial" w:cs="Arial"/>
              </w:rPr>
              <w:t>creadores</w:t>
            </w:r>
            <w:r w:rsidR="00CB3F3B" w:rsidRPr="00CB3F3B">
              <w:rPr>
                <w:rFonts w:ascii="Arial" w:hAnsi="Arial" w:cs="Arial"/>
              </w:rPr>
              <w:t>)</w:t>
            </w:r>
          </w:p>
          <w:p w14:paraId="52141A9B" w14:textId="5560102F" w:rsidR="00CB3F3B" w:rsidRPr="00CB3F3B" w:rsidRDefault="00CB3F3B" w:rsidP="00CB3F3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870" w:rsidRPr="00CB3F3B" w14:paraId="11BF36E6" w14:textId="77777777" w:rsidTr="00543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EF53AE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7245" w:type="dxa"/>
            <w:vAlign w:val="center"/>
          </w:tcPr>
          <w:p w14:paraId="4EE046E7" w14:textId="41BC84E6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RF1-Registrar usuarios productores, artistas y creadores de contenido.</w:t>
            </w:r>
          </w:p>
          <w:p w14:paraId="0D0CF472" w14:textId="0BC6ACFE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RF2-Registrar usuarios consumidores, estándar y premium.</w:t>
            </w:r>
          </w:p>
          <w:p w14:paraId="450A7BCD" w14:textId="40AAD849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RF3-Registrar canciones y podcasts.</w:t>
            </w:r>
          </w:p>
          <w:p w14:paraId="3E3C3EC4" w14:textId="7250ECD0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RF4-Crear una lista de reproducción.</w:t>
            </w:r>
          </w:p>
          <w:p w14:paraId="2840B022" w14:textId="6512C19B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RF5-Editar una lista de reproducción.</w:t>
            </w:r>
          </w:p>
          <w:p w14:paraId="54B1D467" w14:textId="68472526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RF6-Compartir una lista de reproducción.</w:t>
            </w:r>
          </w:p>
          <w:p w14:paraId="452E5B45" w14:textId="770BFA7F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 xml:space="preserve">RF7-Simular la reproducción de una canción o podcast </w:t>
            </w:r>
            <w:r>
              <w:rPr>
                <w:rFonts w:ascii="Arial" w:hAnsi="Arial" w:cs="Arial"/>
              </w:rPr>
              <w:t>para los usuarios estándar y premium</w:t>
            </w:r>
          </w:p>
          <w:p w14:paraId="1E703678" w14:textId="4EFEEC68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RF8-Comprar una canción.</w:t>
            </w:r>
          </w:p>
          <w:p w14:paraId="0A94E3CF" w14:textId="47531967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RF9-Para cada tipo de audio, canciones y podcast, informar el acumulado total de reproducciones en toda la plataforma.</w:t>
            </w:r>
          </w:p>
          <w:p w14:paraId="0CF44196" w14:textId="08BC6724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RF10-Informar el género de canción más escuchado (nombre y número de reproducciones) para un usuario específico y para toda la plataforma y su número de reproducciones.</w:t>
            </w:r>
          </w:p>
          <w:p w14:paraId="1184D29D" w14:textId="6617BFF8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RF11-Informar la categoría de podcast más escuchada (nombre y número de reproducciones) para un usuario específico y para toda la plataforma.</w:t>
            </w:r>
          </w:p>
          <w:p w14:paraId="2F909093" w14:textId="1CD0EB01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RF12-De cada uno de los integrantes del Top 5 de artistas y del Top 5 de creadores de contenido en la plataforma, informar el nombre y número de reproducciones totales.</w:t>
            </w:r>
          </w:p>
          <w:p w14:paraId="58073270" w14:textId="62D4F766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RF13-De cada uno de los integrantes del Top 10 de canciones y del Top 10 de podcast, informar el nombre, género o categoría y número total de reproducciones.</w:t>
            </w:r>
          </w:p>
          <w:p w14:paraId="2726E721" w14:textId="5EFD8E2E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RF14-De cada género, informar el número de canciones vendidas y el valor total de ventas ($). </w:t>
            </w:r>
          </w:p>
          <w:p w14:paraId="1A7D9ACF" w14:textId="08573BE0" w:rsidR="00CB3F3B" w:rsidRPr="00CB3F3B" w:rsidRDefault="00CB3F3B" w:rsidP="00CB3F3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RF15-De la canción más vendida en la plataforma, informar el número total de ventas y el valor total de venta ($).</w:t>
            </w:r>
          </w:p>
          <w:p w14:paraId="7869E691" w14:textId="59056D6E" w:rsidR="00CB3F3B" w:rsidRPr="00CB3F3B" w:rsidRDefault="00CB3F3B" w:rsidP="00CB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543870" w:rsidRPr="00CB3F3B" w14:paraId="6A635C62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6FA9DC0F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Contexto del problema</w:t>
            </w:r>
          </w:p>
        </w:tc>
        <w:tc>
          <w:tcPr>
            <w:tcW w:w="7245" w:type="dxa"/>
            <w:vAlign w:val="center"/>
          </w:tcPr>
          <w:p w14:paraId="239C4DA3" w14:textId="77777777" w:rsidR="00543870" w:rsidRDefault="00CB3F3B" w:rsidP="00CB3F3B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compañía NeoTunes necesita una aplicación para ingresar al mercado musical, por lo cual se va a diseñar un prototipo de aplicación que funcione para que los usuarios de la plataforma puedan crear diferentes audios o comprarlos. Además de esto, los usuarios que compren canciones serán dueños de la música que adquiera</w:t>
            </w:r>
            <w:r w:rsidR="00334A0C">
              <w:rPr>
                <w:rFonts w:ascii="Arial" w:hAnsi="Arial" w:cs="Arial"/>
              </w:rPr>
              <w:t xml:space="preserve">n. </w:t>
            </w:r>
          </w:p>
          <w:p w14:paraId="626C28BA" w14:textId="6D06057E" w:rsidR="00334A0C" w:rsidRPr="00CB3F3B" w:rsidRDefault="00334A0C" w:rsidP="00CB3F3B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usuarios pueden ser de tipo estándar o premium cuya diferencia principal radica en la cantidad de música que pueden comprar o las listas de reproducción que creen. Mientras que los usuarios premium pueden comprar canciones y crear listas de reproducción de forma ilimitada, los usuarios estándar tienen un </w:t>
            </w:r>
            <w:r w:rsidR="00EE16AF">
              <w:rPr>
                <w:rFonts w:ascii="Arial" w:hAnsi="Arial" w:cs="Arial"/>
              </w:rPr>
              <w:t>límite</w:t>
            </w:r>
            <w:r>
              <w:rPr>
                <w:rFonts w:ascii="Arial" w:hAnsi="Arial" w:cs="Arial"/>
              </w:rPr>
              <w:t xml:space="preserve"> para esto.</w:t>
            </w:r>
          </w:p>
        </w:tc>
      </w:tr>
      <w:tr w:rsidR="00543870" w:rsidRPr="00CB3F3B" w14:paraId="6E1353A5" w14:textId="77777777" w:rsidTr="0054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DBFC43" w14:textId="77777777" w:rsidR="00543870" w:rsidRPr="00CB3F3B" w:rsidRDefault="00C84E1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Requerimientos no funcionales</w:t>
            </w:r>
          </w:p>
        </w:tc>
        <w:tc>
          <w:tcPr>
            <w:tcW w:w="7245" w:type="dxa"/>
            <w:vAlign w:val="center"/>
          </w:tcPr>
          <w:p w14:paraId="126955F5" w14:textId="46E8F32C" w:rsidR="00543870" w:rsidRPr="00CB3F3B" w:rsidRDefault="00334A0C" w:rsidP="00CB3F3B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RNF1- La aplicación debe ser </w:t>
            </w:r>
            <w:r w:rsidR="00EE16AF">
              <w:rPr>
                <w:rFonts w:ascii="Arial" w:hAnsi="Arial" w:cs="Arial"/>
              </w:rPr>
              <w:t>escalable (Debe</w:t>
            </w:r>
            <w:r>
              <w:rPr>
                <w:rFonts w:ascii="Arial" w:hAnsi="Arial" w:cs="Arial"/>
              </w:rPr>
              <w:t xml:space="preserve"> permitir agregar nuevos tipos de usuarios o audios en el futuro).</w:t>
            </w:r>
          </w:p>
        </w:tc>
      </w:tr>
    </w:tbl>
    <w:p w14:paraId="767CDCC2" w14:textId="77777777" w:rsidR="00543870" w:rsidRPr="00CB3F3B" w:rsidRDefault="00543870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A547C" w:rsidRPr="00CB3F3B" w14:paraId="287DB42B" w14:textId="77777777" w:rsidTr="006D5068">
        <w:tc>
          <w:tcPr>
            <w:tcW w:w="2865" w:type="dxa"/>
            <w:vAlign w:val="center"/>
          </w:tcPr>
          <w:p w14:paraId="2F2DF1CB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0A1C134" w14:textId="3083C235" w:rsidR="00FA547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RF1-</w:t>
            </w:r>
            <w:r w:rsidRPr="00CB3F3B">
              <w:rPr>
                <w:rFonts w:ascii="Arial" w:hAnsi="Arial" w:cs="Arial"/>
                <w:color w:val="000000"/>
              </w:rPr>
              <w:t>Registrar usuarios productores, artistas y creadores de contenido.</w:t>
            </w:r>
          </w:p>
        </w:tc>
      </w:tr>
      <w:tr w:rsidR="00FA547C" w:rsidRPr="00CB3F3B" w14:paraId="7C28678C" w14:textId="77777777" w:rsidTr="006D5068">
        <w:tc>
          <w:tcPr>
            <w:tcW w:w="2865" w:type="dxa"/>
            <w:vAlign w:val="center"/>
          </w:tcPr>
          <w:p w14:paraId="7975AC03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3254D97D" w14:textId="47BBD3C5" w:rsidR="00FA547C" w:rsidRPr="00CB3F3B" w:rsidRDefault="00AE3364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los datos de los usuarios productores el sistema deberá validar que no ex</w:t>
            </w:r>
            <w:r w:rsidR="008F5472">
              <w:rPr>
                <w:rFonts w:ascii="Arial" w:hAnsi="Arial" w:cs="Arial"/>
              </w:rPr>
              <w:t xml:space="preserve">ista un usuario con el mismo </w:t>
            </w:r>
            <w:r w:rsidR="0060087E">
              <w:rPr>
                <w:rFonts w:ascii="Arial" w:hAnsi="Arial" w:cs="Arial"/>
              </w:rPr>
              <w:t>id</w:t>
            </w:r>
            <w:r w:rsidR="008F5472">
              <w:rPr>
                <w:rFonts w:ascii="Arial" w:hAnsi="Arial" w:cs="Arial"/>
              </w:rPr>
              <w:t xml:space="preserve"> y posteriormente </w:t>
            </w:r>
            <w:r w:rsidR="0068392A">
              <w:rPr>
                <w:rFonts w:ascii="Arial" w:hAnsi="Arial" w:cs="Arial"/>
              </w:rPr>
              <w:t>agregará</w:t>
            </w:r>
            <w:r w:rsidR="008F5472">
              <w:rPr>
                <w:rFonts w:ascii="Arial" w:hAnsi="Arial" w:cs="Arial"/>
              </w:rPr>
              <w:t xml:space="preserve"> el usuario según su tipo</w:t>
            </w:r>
            <w:r w:rsidR="003314AF">
              <w:rPr>
                <w:rFonts w:ascii="Arial" w:hAnsi="Arial" w:cs="Arial"/>
              </w:rPr>
              <w:t>.</w:t>
            </w:r>
          </w:p>
        </w:tc>
      </w:tr>
      <w:tr w:rsidR="00FA547C" w:rsidRPr="00CB3F3B" w14:paraId="4C848A1A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35196F94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2BDA5536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203C74A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6015773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FA547C" w:rsidRPr="00CB3F3B" w14:paraId="71F9295D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3B2F18C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2E94320" w14:textId="7DA56F86" w:rsidR="00FA547C" w:rsidRPr="00CB3F3B" w:rsidRDefault="003314A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nickname</w:t>
            </w:r>
          </w:p>
        </w:tc>
        <w:tc>
          <w:tcPr>
            <w:tcW w:w="1395" w:type="dxa"/>
            <w:vAlign w:val="center"/>
          </w:tcPr>
          <w:p w14:paraId="59C11676" w14:textId="5A71441B" w:rsidR="00FA547C" w:rsidRPr="00CB3F3B" w:rsidRDefault="003314AF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5F87A606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2F77B916" w14:textId="77777777" w:rsidTr="006D5068">
        <w:trPr>
          <w:trHeight w:val="76"/>
        </w:trPr>
        <w:tc>
          <w:tcPr>
            <w:tcW w:w="2865" w:type="dxa"/>
            <w:vMerge w:val="restart"/>
            <w:vAlign w:val="center"/>
          </w:tcPr>
          <w:p w14:paraId="74DB71C7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1A8D53B" w14:textId="60CEAE1B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65090EAD" w14:textId="2DF8673D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2784DF50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14B66254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661E657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4CE784C" w14:textId="3460F3F1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r w:rsidR="003C72CE">
              <w:rPr>
                <w:rFonts w:ascii="Arial" w:hAnsi="Arial" w:cs="Arial"/>
              </w:rPr>
              <w:t>vinculación</w:t>
            </w:r>
          </w:p>
        </w:tc>
        <w:tc>
          <w:tcPr>
            <w:tcW w:w="1395" w:type="dxa"/>
            <w:vAlign w:val="center"/>
          </w:tcPr>
          <w:p w14:paraId="5FE9F84A" w14:textId="3FEE8767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GregorianCalendar</w:t>
            </w:r>
            <w:proofErr w:type="spellEnd"/>
          </w:p>
        </w:tc>
        <w:tc>
          <w:tcPr>
            <w:tcW w:w="3240" w:type="dxa"/>
            <w:vAlign w:val="center"/>
          </w:tcPr>
          <w:p w14:paraId="2DE71250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0434DA60" w14:textId="77777777" w:rsidTr="001613FB">
        <w:trPr>
          <w:trHeight w:val="85"/>
        </w:trPr>
        <w:tc>
          <w:tcPr>
            <w:tcW w:w="2865" w:type="dxa"/>
            <w:vMerge/>
            <w:vAlign w:val="center"/>
          </w:tcPr>
          <w:p w14:paraId="5CF64615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EEB71BC" w14:textId="72A3F6F6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59773EE5" w14:textId="6FB65C41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EB4ABEF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13FB" w:rsidRPr="00CB3F3B" w14:paraId="3A7342B2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9793414" w14:textId="77777777" w:rsidR="001613FB" w:rsidRPr="00CB3F3B" w:rsidRDefault="001613FB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9CFA488" w14:textId="2CBA80A8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1395" w:type="dxa"/>
            <w:vAlign w:val="center"/>
          </w:tcPr>
          <w:p w14:paraId="7DE7B0E5" w14:textId="4878E818" w:rsidR="001613F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C7A49F0" w14:textId="77777777" w:rsidR="001613FB" w:rsidRPr="00CB3F3B" w:rsidRDefault="001613FB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20EEA3A8" w14:textId="77777777" w:rsidTr="006D5068">
        <w:tc>
          <w:tcPr>
            <w:tcW w:w="2865" w:type="dxa"/>
            <w:vAlign w:val="center"/>
          </w:tcPr>
          <w:p w14:paraId="7EB4D848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ADA39F7" w14:textId="4B11EC37" w:rsidR="00FA547C" w:rsidRPr="00CB3F3B" w:rsidRDefault="005E1792" w:rsidP="00CB3F3B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id del usuario </w:t>
            </w:r>
            <w:proofErr w:type="gramStart"/>
            <w:r>
              <w:rPr>
                <w:rFonts w:ascii="Arial" w:hAnsi="Arial" w:cs="Arial"/>
              </w:rPr>
              <w:t>no  este</w:t>
            </w:r>
            <w:proofErr w:type="gramEnd"/>
            <w:r>
              <w:rPr>
                <w:rFonts w:ascii="Arial" w:hAnsi="Arial" w:cs="Arial"/>
              </w:rPr>
              <w:t xml:space="preserve"> repetid</w:t>
            </w:r>
            <w:r w:rsidR="00FB5613">
              <w:rPr>
                <w:rFonts w:ascii="Arial" w:hAnsi="Arial" w:cs="Arial"/>
              </w:rPr>
              <w:t xml:space="preserve">o, y validara que tipo de usuario productor es (Artista o creador de contenido), posteriormente agregara el usuario </w:t>
            </w:r>
            <w:r w:rsidR="006A0FC4">
              <w:rPr>
                <w:rFonts w:ascii="Arial" w:hAnsi="Arial" w:cs="Arial"/>
              </w:rPr>
              <w:t>a la lista de usuarios</w:t>
            </w:r>
          </w:p>
        </w:tc>
      </w:tr>
      <w:tr w:rsidR="00FA547C" w:rsidRPr="00CB3F3B" w14:paraId="61EC00B9" w14:textId="77777777" w:rsidTr="006D5068">
        <w:tc>
          <w:tcPr>
            <w:tcW w:w="2865" w:type="dxa"/>
            <w:vAlign w:val="center"/>
          </w:tcPr>
          <w:p w14:paraId="7E091F4C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F029A73" w14:textId="2CF843FD" w:rsidR="00FA547C" w:rsidRPr="00CB3F3B" w:rsidRDefault="006A0FC4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3C72CE">
              <w:rPr>
                <w:rFonts w:ascii="Arial" w:hAnsi="Arial" w:cs="Arial"/>
              </w:rPr>
              <w:t xml:space="preserve"> productor</w:t>
            </w:r>
            <w:r>
              <w:rPr>
                <w:rFonts w:ascii="Arial" w:hAnsi="Arial" w:cs="Arial"/>
              </w:rPr>
              <w:t xml:space="preserve"> agr</w:t>
            </w:r>
            <w:r w:rsidR="003C72CE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g</w:t>
            </w:r>
            <w:r w:rsidR="003C72C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do en la </w:t>
            </w:r>
            <w:r w:rsidR="003C72CE">
              <w:rPr>
                <w:rFonts w:ascii="Arial" w:hAnsi="Arial" w:cs="Arial"/>
              </w:rPr>
              <w:t>lista de Usuarios.</w:t>
            </w:r>
          </w:p>
        </w:tc>
      </w:tr>
      <w:tr w:rsidR="00FA547C" w:rsidRPr="00CB3F3B" w14:paraId="211AFEE3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35E495F8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D5A1FFD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589FF09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A09B2BE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FA547C" w:rsidRPr="00CB3F3B" w14:paraId="73096813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23B11878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C046A71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0744964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8306115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594A533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AEA8E13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3593B68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148C9B7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506F4F84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5A08175E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3676423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0794F90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48EDE74F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69CF8AAE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0E0C72A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375490B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57FE0F2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55E5755C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5ED43545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2A3665DA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E9761AA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08A66EF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89BD729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4D9A0ECB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A547C" w:rsidRPr="00CB3F3B" w14:paraId="719EB50D" w14:textId="77777777" w:rsidTr="006D5068">
        <w:trPr>
          <w:trHeight w:val="76"/>
        </w:trPr>
        <w:tc>
          <w:tcPr>
            <w:tcW w:w="2865" w:type="dxa"/>
            <w:vAlign w:val="center"/>
          </w:tcPr>
          <w:p w14:paraId="03EE2973" w14:textId="77777777" w:rsidR="00FA547C" w:rsidRPr="00CB3F3B" w:rsidRDefault="00FA547C" w:rsidP="00CB3F3B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2B8DEAB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6943214E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  <w:vAlign w:val="center"/>
          </w:tcPr>
          <w:p w14:paraId="4F61AFB6" w14:textId="77777777" w:rsidR="00FA547C" w:rsidRPr="00CB3F3B" w:rsidRDefault="00FA547C" w:rsidP="00CB3F3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094AF0D" w14:textId="5C975B19" w:rsidR="00FA547C" w:rsidRDefault="00FA547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50734" w:rsidRPr="00EE16AF" w14:paraId="3458DCB3" w14:textId="77777777" w:rsidTr="0045073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8D60A42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6548AAD" w14:textId="20B61785" w:rsidR="00450734" w:rsidRPr="00450734" w:rsidRDefault="00A740A7" w:rsidP="00430D12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RF2-Registrar usuarios consumidores, estándar y premium.</w:t>
            </w:r>
          </w:p>
        </w:tc>
      </w:tr>
      <w:tr w:rsidR="00450734" w:rsidRPr="00CB3F3B" w14:paraId="4B112698" w14:textId="77777777" w:rsidTr="0045073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0178E4D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Resumen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BB008E" w14:textId="09D25B65" w:rsidR="00450734" w:rsidRPr="00CB3F3B" w:rsidRDefault="00F248E3" w:rsidP="00450734">
            <w:pPr>
              <w:pStyle w:val="NormalWeb"/>
              <w:spacing w:after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Dados los datos de un usuario consumidor, el sistema deberá </w:t>
            </w:r>
            <w:r w:rsidR="008D5450">
              <w:rPr>
                <w:rFonts w:ascii="Arial" w:hAnsi="Arial" w:cs="Arial"/>
              </w:rPr>
              <w:t>verificar que el id ingresado no exista y si es el caso agregarlo a la lista de usuarios.</w:t>
            </w:r>
          </w:p>
        </w:tc>
      </w:tr>
      <w:tr w:rsidR="00450734" w:rsidRPr="00CB3F3B" w14:paraId="35F6CF3E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027B58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3642CEEA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C08A8DF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3433FE4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50734" w:rsidRPr="00CB3F3B" w14:paraId="5412CED0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87946F4" w14:textId="77777777" w:rsidR="00450734" w:rsidRPr="00CB3F3B" w:rsidRDefault="00450734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FA3D8C8" w14:textId="75E5975B" w:rsidR="00450734" w:rsidRPr="00CB3F3B" w:rsidRDefault="008D545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1395" w:type="dxa"/>
            <w:vAlign w:val="center"/>
          </w:tcPr>
          <w:p w14:paraId="0BC037D7" w14:textId="57C82968" w:rsidR="00450734" w:rsidRPr="00CB3F3B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82AFC02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C0E9D" w:rsidRPr="00CB3F3B" w14:paraId="7DCFD120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07A8223A" w14:textId="77777777" w:rsidR="00EC0E9D" w:rsidRPr="00CB3F3B" w:rsidRDefault="00EC0E9D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835C92F" w14:textId="246CBC37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2274002B" w14:textId="756FE624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57374145" w14:textId="77777777" w:rsidR="00EC0E9D" w:rsidRPr="00CB3F3B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C0E9D" w:rsidRPr="00CB3F3B" w14:paraId="33A9AE9F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7A1D81F6" w14:textId="77777777" w:rsidR="00EC0E9D" w:rsidRPr="00CB3F3B" w:rsidRDefault="00EC0E9D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90FC210" w14:textId="12DA35B1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proofErr w:type="spellStart"/>
            <w:r>
              <w:rPr>
                <w:rFonts w:ascii="Arial" w:hAnsi="Arial" w:cs="Arial"/>
              </w:rPr>
              <w:t>vinculacion</w:t>
            </w:r>
            <w:proofErr w:type="spellEnd"/>
          </w:p>
        </w:tc>
        <w:tc>
          <w:tcPr>
            <w:tcW w:w="1395" w:type="dxa"/>
            <w:vAlign w:val="center"/>
          </w:tcPr>
          <w:p w14:paraId="4C94B7DA" w14:textId="2ADFB2A7" w:rsidR="00EC0E9D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GregorianCalendar</w:t>
            </w:r>
            <w:proofErr w:type="spellEnd"/>
          </w:p>
        </w:tc>
        <w:tc>
          <w:tcPr>
            <w:tcW w:w="3240" w:type="dxa"/>
            <w:vAlign w:val="center"/>
          </w:tcPr>
          <w:p w14:paraId="005E1073" w14:textId="77777777" w:rsidR="00EC0E9D" w:rsidRPr="00CB3F3B" w:rsidRDefault="00EC0E9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50734" w:rsidRPr="00CB3F3B" w14:paraId="6AF11D06" w14:textId="77777777" w:rsidTr="00430D12">
        <w:tc>
          <w:tcPr>
            <w:tcW w:w="2865" w:type="dxa"/>
            <w:vAlign w:val="center"/>
          </w:tcPr>
          <w:p w14:paraId="7094E597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B38BE81" w14:textId="0CCD5759" w:rsidR="00450734" w:rsidRPr="00CB3F3B" w:rsidRDefault="009E3033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60087E">
              <w:rPr>
                <w:rFonts w:ascii="Arial" w:hAnsi="Arial" w:cs="Arial"/>
              </w:rPr>
              <w:t xml:space="preserve">verifica que el usuario no haya sido registrado previamente, después de eso, </w:t>
            </w:r>
            <w:r w:rsidR="0069586D">
              <w:rPr>
                <w:rFonts w:ascii="Arial" w:hAnsi="Arial" w:cs="Arial"/>
              </w:rPr>
              <w:t>validara que tipo de usuario consumidor es (Estándar-premium) y lo agregara a la lista de usuarios.</w:t>
            </w:r>
          </w:p>
        </w:tc>
      </w:tr>
      <w:tr w:rsidR="00450734" w:rsidRPr="00CB3F3B" w14:paraId="2C3EA2C9" w14:textId="77777777" w:rsidTr="00430D12">
        <w:tc>
          <w:tcPr>
            <w:tcW w:w="2865" w:type="dxa"/>
            <w:vAlign w:val="center"/>
          </w:tcPr>
          <w:p w14:paraId="3EF357EE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8811CE8" w14:textId="164DD168" w:rsidR="00450734" w:rsidRPr="00CB3F3B" w:rsidRDefault="0069586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de confirmación acerca de la</w:t>
            </w:r>
            <w:r w:rsidR="004719CA">
              <w:rPr>
                <w:rFonts w:ascii="Arial" w:hAnsi="Arial" w:cs="Arial"/>
              </w:rPr>
              <w:t xml:space="preserve"> </w:t>
            </w:r>
            <w:proofErr w:type="spellStart"/>
            <w:r w:rsidR="004719CA">
              <w:rPr>
                <w:rFonts w:ascii="Arial" w:hAnsi="Arial" w:cs="Arial"/>
              </w:rPr>
              <w:t>adicipon</w:t>
            </w:r>
            <w:proofErr w:type="spellEnd"/>
            <w:r w:rsidR="004719CA">
              <w:rPr>
                <w:rFonts w:ascii="Arial" w:hAnsi="Arial" w:cs="Arial"/>
              </w:rPr>
              <w:t xml:space="preserve"> del usuario.</w:t>
            </w:r>
          </w:p>
        </w:tc>
      </w:tr>
      <w:tr w:rsidR="00450734" w:rsidRPr="00CB3F3B" w14:paraId="3646A1D3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F7BCD4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3013F99E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095BEBC2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6701E49" w14:textId="7777777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50734" w:rsidRPr="00CB3F3B" w14:paraId="635FD61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EBAE42F" w14:textId="77777777" w:rsidR="00450734" w:rsidRPr="00CB3F3B" w:rsidRDefault="00450734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2D0B251" w14:textId="7B2C451B" w:rsidR="00450734" w:rsidRPr="00CB3F3B" w:rsidRDefault="004719C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4B55C60F" w14:textId="5F860AC8" w:rsidR="00450734" w:rsidRPr="00CB3F3B" w:rsidRDefault="004719C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49C185F" w14:textId="2F2232B7" w:rsidR="00450734" w:rsidRPr="00CB3F3B" w:rsidRDefault="0045073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625E5B5A" w14:textId="77777777" w:rsidTr="00430D12">
        <w:tc>
          <w:tcPr>
            <w:tcW w:w="2865" w:type="dxa"/>
            <w:vAlign w:val="center"/>
          </w:tcPr>
          <w:p w14:paraId="3CEC119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476AAC3C" w14:textId="17AFC90C" w:rsidR="00334A0C" w:rsidRPr="004719CA" w:rsidRDefault="004719CA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RF3-Registrar canciones y podcasts.</w:t>
            </w:r>
          </w:p>
        </w:tc>
      </w:tr>
      <w:tr w:rsidR="00334A0C" w:rsidRPr="00CB3F3B" w14:paraId="5A697AAB" w14:textId="77777777" w:rsidTr="00430D12">
        <w:tc>
          <w:tcPr>
            <w:tcW w:w="2865" w:type="dxa"/>
            <w:vAlign w:val="center"/>
          </w:tcPr>
          <w:p w14:paraId="58E3789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9952998" w14:textId="733765FD" w:rsidR="00334A0C" w:rsidRPr="00CB3F3B" w:rsidRDefault="00C87B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Dados los datos de un audio, el sistema </w:t>
            </w:r>
            <w:r w:rsidR="00C12265">
              <w:rPr>
                <w:rFonts w:ascii="Arial" w:hAnsi="Arial" w:cs="Arial"/>
              </w:rPr>
              <w:t>valida que tipo de audio es y que su nombre no este repetido, posteriormente lo agrega a la lista de audios del sistema</w:t>
            </w:r>
          </w:p>
        </w:tc>
      </w:tr>
      <w:tr w:rsidR="00732DBE" w:rsidRPr="00CB3F3B" w14:paraId="7FFA5B1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93D2C8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10A0246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805F313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74AE9DC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732DBE" w:rsidRPr="00CB3F3B" w14:paraId="2AE2FB42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286383C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2282167" w14:textId="12D9BFFA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48962A75" w14:textId="4739124C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3E7B3A1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76CDF8F9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157BA69A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3B32216" w14:textId="3D5596FA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1395" w:type="dxa"/>
            <w:vAlign w:val="center"/>
          </w:tcPr>
          <w:p w14:paraId="4A2F6C0D" w14:textId="5D33ABD4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18510232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273F07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79E112E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605E6C1" w14:textId="6A347FD7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duracion</w:t>
            </w:r>
            <w:proofErr w:type="spellEnd"/>
          </w:p>
        </w:tc>
        <w:tc>
          <w:tcPr>
            <w:tcW w:w="1395" w:type="dxa"/>
            <w:vAlign w:val="center"/>
          </w:tcPr>
          <w:p w14:paraId="6B725A2B" w14:textId="45613D17" w:rsidR="00732DBE" w:rsidRPr="00CB3F3B" w:rsidRDefault="00B7675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3240" w:type="dxa"/>
            <w:vAlign w:val="center"/>
          </w:tcPr>
          <w:p w14:paraId="1CFA1E95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306B7B9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0CFB19D7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81B0275" w14:textId="1C1E749C" w:rsidR="00732DBE" w:rsidRPr="00CB3F3B" w:rsidRDefault="003625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veces reproducida</w:t>
            </w:r>
          </w:p>
        </w:tc>
        <w:tc>
          <w:tcPr>
            <w:tcW w:w="1395" w:type="dxa"/>
            <w:vAlign w:val="center"/>
          </w:tcPr>
          <w:p w14:paraId="5F3A0291" w14:textId="32E9E679" w:rsidR="00732DBE" w:rsidRPr="00CB3F3B" w:rsidRDefault="003625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40" w:type="dxa"/>
            <w:vAlign w:val="center"/>
          </w:tcPr>
          <w:p w14:paraId="4F815A21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5AF118D2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F634B13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F440D51" w14:textId="5FC05398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Album</w:t>
            </w:r>
            <w:proofErr w:type="spellEnd"/>
          </w:p>
        </w:tc>
        <w:tc>
          <w:tcPr>
            <w:tcW w:w="1395" w:type="dxa"/>
            <w:vAlign w:val="center"/>
          </w:tcPr>
          <w:p w14:paraId="10BFA82E" w14:textId="54630C43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23A3B8B1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5FBDF8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7AC8955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11D5366" w14:textId="030B860A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Genero</w:t>
            </w:r>
          </w:p>
        </w:tc>
        <w:tc>
          <w:tcPr>
            <w:tcW w:w="1395" w:type="dxa"/>
            <w:vAlign w:val="center"/>
          </w:tcPr>
          <w:p w14:paraId="0D1561E0" w14:textId="25888F89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40" w:type="dxa"/>
            <w:vAlign w:val="center"/>
          </w:tcPr>
          <w:p w14:paraId="08587E8F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65B187E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CA9CFBD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9936D23" w14:textId="675691FD" w:rsidR="00732DBE" w:rsidRPr="00CB3F3B" w:rsidRDefault="0047162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de venta</w:t>
            </w:r>
          </w:p>
        </w:tc>
        <w:tc>
          <w:tcPr>
            <w:tcW w:w="1395" w:type="dxa"/>
            <w:vAlign w:val="center"/>
          </w:tcPr>
          <w:p w14:paraId="37CEABB6" w14:textId="4676A5A7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7162B">
              <w:rPr>
                <w:rFonts w:ascii="Arial" w:hAnsi="Arial" w:cs="Arial"/>
              </w:rPr>
              <w:t>ouble</w:t>
            </w:r>
          </w:p>
        </w:tc>
        <w:tc>
          <w:tcPr>
            <w:tcW w:w="3240" w:type="dxa"/>
            <w:vAlign w:val="center"/>
          </w:tcPr>
          <w:p w14:paraId="0E9E3059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39BC77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CE8E020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CEB1A71" w14:textId="263A4F10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ventas</w:t>
            </w:r>
          </w:p>
        </w:tc>
        <w:tc>
          <w:tcPr>
            <w:tcW w:w="1395" w:type="dxa"/>
            <w:vAlign w:val="center"/>
          </w:tcPr>
          <w:p w14:paraId="126253B2" w14:textId="3461D2A0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40" w:type="dxa"/>
            <w:vAlign w:val="center"/>
          </w:tcPr>
          <w:p w14:paraId="613183D7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422DDB3E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59C53D6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94910A1" w14:textId="12F3A529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1395" w:type="dxa"/>
            <w:vAlign w:val="center"/>
          </w:tcPr>
          <w:p w14:paraId="030FF32B" w14:textId="27F2860B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15F063B5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32DBE" w:rsidRPr="00CB3F3B" w14:paraId="751F026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536656E" w14:textId="77777777" w:rsidR="00732DBE" w:rsidRPr="00CB3F3B" w:rsidRDefault="00732DB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2DE1170" w14:textId="0772E451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Categoria</w:t>
            </w:r>
            <w:proofErr w:type="spellEnd"/>
          </w:p>
        </w:tc>
        <w:tc>
          <w:tcPr>
            <w:tcW w:w="1395" w:type="dxa"/>
            <w:vAlign w:val="center"/>
          </w:tcPr>
          <w:p w14:paraId="2C4FE5C8" w14:textId="76D89634" w:rsidR="00732DBE" w:rsidRPr="00CB3F3B" w:rsidRDefault="005F119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102EF94F" w14:textId="77777777" w:rsidR="00732DBE" w:rsidRPr="00CB3F3B" w:rsidRDefault="00732D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02BC81D2" w14:textId="77777777" w:rsidTr="00430D12">
        <w:tc>
          <w:tcPr>
            <w:tcW w:w="2865" w:type="dxa"/>
            <w:vAlign w:val="center"/>
          </w:tcPr>
          <w:p w14:paraId="60CDEFA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7701AAF" w14:textId="36A6C7C0" w:rsidR="00334A0C" w:rsidRPr="00CB3F3B" w:rsidRDefault="009E3CB0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nombre del audio no este registrado previamente, </w:t>
            </w:r>
            <w:r w:rsidR="00904E2F">
              <w:rPr>
                <w:rFonts w:ascii="Arial" w:hAnsi="Arial" w:cs="Arial"/>
              </w:rPr>
              <w:t xml:space="preserve">posteriormente, valida que tipo de audio se </w:t>
            </w:r>
            <w:proofErr w:type="spellStart"/>
            <w:r w:rsidR="00904E2F">
              <w:rPr>
                <w:rFonts w:ascii="Arial" w:hAnsi="Arial" w:cs="Arial"/>
              </w:rPr>
              <w:t>esta</w:t>
            </w:r>
            <w:proofErr w:type="spellEnd"/>
            <w:r w:rsidR="00904E2F">
              <w:rPr>
                <w:rFonts w:ascii="Arial" w:hAnsi="Arial" w:cs="Arial"/>
              </w:rPr>
              <w:t xml:space="preserve"> registrando </w:t>
            </w:r>
            <w:r w:rsidR="001E5561">
              <w:rPr>
                <w:rFonts w:ascii="Arial" w:hAnsi="Arial" w:cs="Arial"/>
              </w:rPr>
              <w:t>y lo agrega a la lista de audios del sistema</w:t>
            </w:r>
          </w:p>
        </w:tc>
      </w:tr>
      <w:tr w:rsidR="00334A0C" w:rsidRPr="00CB3F3B" w14:paraId="7C25B3F0" w14:textId="77777777" w:rsidTr="00430D12">
        <w:tc>
          <w:tcPr>
            <w:tcW w:w="2865" w:type="dxa"/>
            <w:vAlign w:val="center"/>
          </w:tcPr>
          <w:p w14:paraId="14CD0B6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93AB45B" w14:textId="089CDC09" w:rsidR="00334A0C" w:rsidRPr="00CB3F3B" w:rsidRDefault="001E556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que contiene la información de la adición del audio</w:t>
            </w:r>
          </w:p>
        </w:tc>
      </w:tr>
      <w:tr w:rsidR="00334A0C" w:rsidRPr="00CB3F3B" w14:paraId="36D5E27A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D74F6D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B2DC13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455A162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C1182D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7F980B1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65E30C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681D63A" w14:textId="215BFB2D" w:rsidR="00334A0C" w:rsidRPr="00CB3F3B" w:rsidRDefault="001E556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5E042EAF" w14:textId="7B382930" w:rsidR="00334A0C" w:rsidRPr="00CB3F3B" w:rsidRDefault="001E556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17FD19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C8A33A4" w14:textId="5438AD89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719CA" w:rsidRPr="00EE16AF" w14:paraId="079A99E8" w14:textId="77777777" w:rsidTr="004719C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90DDFDF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4526287" w14:textId="77777777" w:rsidR="004719CA" w:rsidRPr="004719CA" w:rsidRDefault="004719CA" w:rsidP="00930630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RF4-</w:t>
            </w:r>
            <w:r w:rsidRPr="004719CA">
              <w:rPr>
                <w:rFonts w:ascii="Arial" w:hAnsi="Arial" w:cs="Arial"/>
              </w:rPr>
              <w:t>Crear una lista de reproducción.</w:t>
            </w:r>
          </w:p>
        </w:tc>
      </w:tr>
      <w:tr w:rsidR="004719CA" w:rsidRPr="00CB3F3B" w14:paraId="75A17D3D" w14:textId="77777777" w:rsidTr="004719C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0F09FC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8FEE4EF" w14:textId="1BDB78B3" w:rsidR="004719CA" w:rsidRPr="00CB3F3B" w:rsidRDefault="001949EC" w:rsidP="004719CA">
            <w:pPr>
              <w:pStyle w:val="NormalWeb"/>
              <w:spacing w:after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los datos iniciales de una lista de reproducción dados por un usuario consumidor, el sistema valida que tipo de usuario </w:t>
            </w:r>
            <w:r w:rsidR="00A24AD3">
              <w:rPr>
                <w:rFonts w:ascii="Arial" w:hAnsi="Arial" w:cs="Arial"/>
              </w:rPr>
              <w:t xml:space="preserve">consumidor es y en caso de ser un usuario estándar el sistema verifica que tenga espacio suficiente para agregar la lista de </w:t>
            </w:r>
            <w:r w:rsidR="00F97686">
              <w:rPr>
                <w:rFonts w:ascii="Arial" w:hAnsi="Arial" w:cs="Arial"/>
              </w:rPr>
              <w:t>reproducción.</w:t>
            </w:r>
          </w:p>
        </w:tc>
      </w:tr>
      <w:tr w:rsidR="004719CA" w:rsidRPr="00CB3F3B" w14:paraId="42246971" w14:textId="77777777" w:rsidTr="009306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4F4E73E3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0FC0A682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CC070F0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DB98B5E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719CA" w:rsidRPr="00CB3F3B" w14:paraId="19FF2A3A" w14:textId="77777777" w:rsidTr="00930630">
        <w:trPr>
          <w:trHeight w:val="76"/>
        </w:trPr>
        <w:tc>
          <w:tcPr>
            <w:tcW w:w="2865" w:type="dxa"/>
            <w:vMerge/>
            <w:vAlign w:val="center"/>
          </w:tcPr>
          <w:p w14:paraId="09EDFB28" w14:textId="77777777" w:rsidR="004719CA" w:rsidRPr="00CB3F3B" w:rsidRDefault="004719CA" w:rsidP="00930630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9C8DE9D" w14:textId="4BD023CA" w:rsidR="004719CA" w:rsidRPr="00CB3F3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7A10DF89" w14:textId="0BAED22A" w:rsidR="004719CA" w:rsidRPr="00CB3F3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45C74F1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1619B" w:rsidRPr="00CB3F3B" w14:paraId="5B6312CD" w14:textId="77777777" w:rsidTr="00930630">
        <w:trPr>
          <w:trHeight w:val="76"/>
        </w:trPr>
        <w:tc>
          <w:tcPr>
            <w:tcW w:w="2865" w:type="dxa"/>
            <w:vAlign w:val="center"/>
          </w:tcPr>
          <w:p w14:paraId="24551F96" w14:textId="77777777" w:rsidR="0041619B" w:rsidRPr="00CB3F3B" w:rsidRDefault="0041619B" w:rsidP="00930630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0A9839F" w14:textId="6C8264DF" w:rsidR="0041619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Canciones</w:t>
            </w:r>
          </w:p>
        </w:tc>
        <w:tc>
          <w:tcPr>
            <w:tcW w:w="1395" w:type="dxa"/>
            <w:vAlign w:val="center"/>
          </w:tcPr>
          <w:p w14:paraId="322B6B91" w14:textId="68BE5D9F" w:rsidR="0041619B" w:rsidRDefault="0041619B" w:rsidP="004161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</w:t>
            </w:r>
          </w:p>
        </w:tc>
        <w:tc>
          <w:tcPr>
            <w:tcW w:w="3240" w:type="dxa"/>
            <w:vAlign w:val="center"/>
          </w:tcPr>
          <w:p w14:paraId="46CA5671" w14:textId="77777777" w:rsidR="0041619B" w:rsidRPr="00CB3F3B" w:rsidRDefault="0041619B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719CA" w:rsidRPr="00CB3F3B" w14:paraId="64475697" w14:textId="77777777" w:rsidTr="00930630">
        <w:tc>
          <w:tcPr>
            <w:tcW w:w="2865" w:type="dxa"/>
            <w:vAlign w:val="center"/>
          </w:tcPr>
          <w:p w14:paraId="6D03C377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46EA89D" w14:textId="6A73DE2A" w:rsidR="004719CA" w:rsidRPr="00CB3F3B" w:rsidRDefault="0041619B" w:rsidP="00930630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tipo de usuario es, para</w:t>
            </w:r>
            <w:r w:rsidR="00AE0069">
              <w:rPr>
                <w:rFonts w:ascii="Arial" w:hAnsi="Arial" w:cs="Arial"/>
              </w:rPr>
              <w:t xml:space="preserve"> posteriormente validar que el usuario tenga el espacio disponible para agregar la </w:t>
            </w:r>
            <w:proofErr w:type="spellStart"/>
            <w:r w:rsidR="00AE0069">
              <w:rPr>
                <w:rFonts w:ascii="Arial" w:hAnsi="Arial" w:cs="Arial"/>
              </w:rPr>
              <w:t>playlist</w:t>
            </w:r>
            <w:proofErr w:type="spellEnd"/>
          </w:p>
        </w:tc>
      </w:tr>
      <w:tr w:rsidR="004719CA" w:rsidRPr="00CB3F3B" w14:paraId="6164D680" w14:textId="77777777" w:rsidTr="00930630">
        <w:tc>
          <w:tcPr>
            <w:tcW w:w="2865" w:type="dxa"/>
            <w:vAlign w:val="center"/>
          </w:tcPr>
          <w:p w14:paraId="1FD1CA9B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E56576D" w14:textId="073788E9" w:rsidR="004719CA" w:rsidRPr="00CB3F3B" w:rsidRDefault="00AE0069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mensaje con la información sobre la adición de la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  <w:tr w:rsidR="004719CA" w:rsidRPr="00CB3F3B" w14:paraId="79528668" w14:textId="77777777" w:rsidTr="009306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7485C789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B44C735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89B2096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23DD649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4719CA" w:rsidRPr="00CB3F3B" w14:paraId="6953607F" w14:textId="77777777" w:rsidTr="00930630">
        <w:trPr>
          <w:trHeight w:val="76"/>
        </w:trPr>
        <w:tc>
          <w:tcPr>
            <w:tcW w:w="2865" w:type="dxa"/>
            <w:vMerge/>
            <w:vAlign w:val="center"/>
          </w:tcPr>
          <w:p w14:paraId="6DFB4674" w14:textId="77777777" w:rsidR="004719CA" w:rsidRPr="00CB3F3B" w:rsidRDefault="004719CA" w:rsidP="00930630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BCAC7F3" w14:textId="69BE026F" w:rsidR="004719CA" w:rsidRPr="00CB3F3B" w:rsidRDefault="00AE0069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0D65A034" w14:textId="7E611C9B" w:rsidR="004719CA" w:rsidRPr="00CB3F3B" w:rsidRDefault="00AE0069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0EBFA616" w14:textId="77777777" w:rsidR="004719CA" w:rsidRPr="00CB3F3B" w:rsidRDefault="004719CA" w:rsidP="0093063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0F7A0495" w14:textId="77777777" w:rsidTr="00430D12">
        <w:tc>
          <w:tcPr>
            <w:tcW w:w="2865" w:type="dxa"/>
            <w:vAlign w:val="center"/>
          </w:tcPr>
          <w:p w14:paraId="4872D73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8B694DE" w14:textId="219B397A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RF5-</w:t>
            </w:r>
            <w:r w:rsidRPr="00CB3F3B">
              <w:rPr>
                <w:rFonts w:ascii="Arial" w:hAnsi="Arial" w:cs="Arial"/>
                <w:color w:val="000000"/>
              </w:rPr>
              <w:t>Editar una lista de reproducción.</w:t>
            </w:r>
          </w:p>
        </w:tc>
      </w:tr>
      <w:tr w:rsidR="00334A0C" w:rsidRPr="00CB3F3B" w14:paraId="1EB6B015" w14:textId="77777777" w:rsidTr="00430D12">
        <w:tc>
          <w:tcPr>
            <w:tcW w:w="2865" w:type="dxa"/>
            <w:vAlign w:val="center"/>
          </w:tcPr>
          <w:p w14:paraId="570E8C6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642C9E02" w14:textId="70BD8897" w:rsidR="00334A0C" w:rsidRPr="00CB3F3B" w:rsidRDefault="00F2631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nombre de una lista de reproducción </w:t>
            </w:r>
            <w:r w:rsidR="00483986">
              <w:rPr>
                <w:rFonts w:ascii="Arial" w:hAnsi="Arial" w:cs="Arial"/>
              </w:rPr>
              <w:t xml:space="preserve">ingresado por un usuario de tipo consumidor el sistema debe verificar que la lista exista y posteriormente, editarla </w:t>
            </w:r>
            <w:r w:rsidR="003346BA">
              <w:rPr>
                <w:rFonts w:ascii="Arial" w:hAnsi="Arial" w:cs="Arial"/>
              </w:rPr>
              <w:t>con los datos dados por el usuario.</w:t>
            </w:r>
          </w:p>
        </w:tc>
      </w:tr>
      <w:tr w:rsidR="00334A0C" w:rsidRPr="00CB3F3B" w14:paraId="447C74E5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18DEB0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C7F07E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505EC28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E5A2CF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4BA83600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59D5B9E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0D0A1DA" w14:textId="76AE7086" w:rsidR="00334A0C" w:rsidRPr="00CB3F3B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4EDDFFF0" w14:textId="40CA6686" w:rsidR="00334A0C" w:rsidRPr="00CB3F3B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5B0689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6BA" w:rsidRPr="00CB3F3B" w14:paraId="24DF3A5C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15697C8D" w14:textId="77777777" w:rsidR="003346BA" w:rsidRPr="00CB3F3B" w:rsidRDefault="003346BA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ADBE7D2" w14:textId="1686CFF8" w:rsidR="003346BA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1395" w:type="dxa"/>
            <w:vAlign w:val="center"/>
          </w:tcPr>
          <w:p w14:paraId="3159186A" w14:textId="3C4031EE" w:rsidR="003346BA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20A6C08" w14:textId="77777777" w:rsidR="003346BA" w:rsidRPr="00CB3F3B" w:rsidRDefault="003346B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2A5121F5" w14:textId="77777777" w:rsidTr="00430D12">
        <w:tc>
          <w:tcPr>
            <w:tcW w:w="2865" w:type="dxa"/>
            <w:vAlign w:val="center"/>
          </w:tcPr>
          <w:p w14:paraId="0F2C881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A6E08B7" w14:textId="553D1378" w:rsidR="00334A0C" w:rsidRPr="00CB3F3B" w:rsidRDefault="00E93B51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el usuario con el id indicado y busca en su lista de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  <w:r>
              <w:rPr>
                <w:rFonts w:ascii="Arial" w:hAnsi="Arial" w:cs="Arial"/>
              </w:rPr>
              <w:t xml:space="preserve"> si la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  <w:r>
              <w:rPr>
                <w:rFonts w:ascii="Arial" w:hAnsi="Arial" w:cs="Arial"/>
              </w:rPr>
              <w:t xml:space="preserve"> indicada existe, posteriormente permite que el usuario cambie información de su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  <w:tr w:rsidR="00334A0C" w:rsidRPr="00CB3F3B" w14:paraId="7B5981BE" w14:textId="77777777" w:rsidTr="00430D12">
        <w:tc>
          <w:tcPr>
            <w:tcW w:w="2865" w:type="dxa"/>
            <w:vAlign w:val="center"/>
          </w:tcPr>
          <w:p w14:paraId="059086C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490354D" w14:textId="4C637948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mensaje de confirmación sobre el cambio en la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</w:p>
        </w:tc>
      </w:tr>
      <w:tr w:rsidR="00334A0C" w:rsidRPr="00CB3F3B" w14:paraId="656899C2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3D34DC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C5AEF8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7A3148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656A79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7AC13CA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8DF8702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324B4845" w14:textId="292102D8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0D205251" w14:textId="0AC3A49F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2C02995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4E320EB" w14:textId="6240A649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37A39F34" w14:textId="77777777" w:rsidTr="00430D12">
        <w:tc>
          <w:tcPr>
            <w:tcW w:w="2865" w:type="dxa"/>
            <w:vAlign w:val="center"/>
          </w:tcPr>
          <w:p w14:paraId="3821A40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D9E294E" w14:textId="29EF8802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RF6-</w:t>
            </w:r>
            <w:r w:rsidRPr="00CB3F3B">
              <w:rPr>
                <w:rFonts w:ascii="Arial" w:hAnsi="Arial" w:cs="Arial"/>
                <w:color w:val="000000"/>
              </w:rPr>
              <w:t>Compartir una lista de reproducción.</w:t>
            </w:r>
          </w:p>
        </w:tc>
      </w:tr>
      <w:tr w:rsidR="00334A0C" w:rsidRPr="00CB3F3B" w14:paraId="1B656174" w14:textId="77777777" w:rsidTr="00430D12">
        <w:tc>
          <w:tcPr>
            <w:tcW w:w="2865" w:type="dxa"/>
            <w:vAlign w:val="center"/>
          </w:tcPr>
          <w:p w14:paraId="1B1F702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01D3420" w14:textId="5B8D52E3" w:rsidR="00334A0C" w:rsidRPr="00CB3F3B" w:rsidRDefault="00E93B5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id de un Usuario consumidor y el nombre de una </w:t>
            </w:r>
            <w:proofErr w:type="spellStart"/>
            <w:r>
              <w:rPr>
                <w:rFonts w:ascii="Arial" w:hAnsi="Arial" w:cs="Arial"/>
              </w:rPr>
              <w:t>playlist</w:t>
            </w:r>
            <w:proofErr w:type="spellEnd"/>
            <w:r>
              <w:rPr>
                <w:rFonts w:ascii="Arial" w:hAnsi="Arial" w:cs="Arial"/>
              </w:rPr>
              <w:t xml:space="preserve">, se debe mostrar en pantalla el código que identifica a la </w:t>
            </w:r>
            <w:proofErr w:type="spellStart"/>
            <w:r w:rsidR="001D2030">
              <w:rPr>
                <w:rFonts w:ascii="Arial" w:hAnsi="Arial" w:cs="Arial"/>
              </w:rPr>
              <w:t>playlist</w:t>
            </w:r>
            <w:proofErr w:type="spellEnd"/>
          </w:p>
        </w:tc>
      </w:tr>
      <w:tr w:rsidR="00334A0C" w:rsidRPr="00CB3F3B" w14:paraId="6BE20C22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5870F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2AF274B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27396A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7672AC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89D489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9F85263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67D784F" w14:textId="762EBB57" w:rsidR="00334A0C" w:rsidRPr="00CB3F3B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367D2818" w14:textId="5760925E" w:rsidR="00334A0C" w:rsidRPr="00CB3F3B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A77FFC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D2030" w:rsidRPr="00CB3F3B" w14:paraId="3CFBCC59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1A6D5760" w14:textId="77777777" w:rsidR="001D2030" w:rsidRPr="00CB3F3B" w:rsidRDefault="001D2030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FBDAF2D" w14:textId="5319F93D" w:rsidR="001D2030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5AF63F1E" w14:textId="18964387" w:rsidR="001D2030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3E03FC9" w14:textId="77777777" w:rsidR="001D2030" w:rsidRPr="00CB3F3B" w:rsidRDefault="001D203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33724A6D" w14:textId="77777777" w:rsidTr="00430D12">
        <w:tc>
          <w:tcPr>
            <w:tcW w:w="2865" w:type="dxa"/>
            <w:vAlign w:val="center"/>
          </w:tcPr>
          <w:p w14:paraId="74F5CE7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4FFC697" w14:textId="584F140A" w:rsidR="00334A0C" w:rsidRPr="00CB3F3B" w:rsidRDefault="001D2030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al usuario con el id indicada, </w:t>
            </w:r>
            <w:r w:rsidR="00262700">
              <w:rPr>
                <w:rFonts w:ascii="Arial" w:hAnsi="Arial" w:cs="Arial"/>
              </w:rPr>
              <w:t xml:space="preserve">y cuando lo encuentra busca la </w:t>
            </w:r>
            <w:proofErr w:type="spellStart"/>
            <w:r w:rsidR="00262700">
              <w:rPr>
                <w:rFonts w:ascii="Arial" w:hAnsi="Arial" w:cs="Arial"/>
              </w:rPr>
              <w:t>playlist</w:t>
            </w:r>
            <w:proofErr w:type="spellEnd"/>
            <w:r w:rsidR="00262700">
              <w:rPr>
                <w:rFonts w:ascii="Arial" w:hAnsi="Arial" w:cs="Arial"/>
              </w:rPr>
              <w:t xml:space="preserve"> con el nombre indicado y cambia la información de esta por nueva información indicada por el usuario.</w:t>
            </w:r>
          </w:p>
        </w:tc>
      </w:tr>
      <w:tr w:rsidR="00334A0C" w:rsidRPr="00CB3F3B" w14:paraId="277BC529" w14:textId="77777777" w:rsidTr="00430D12">
        <w:tc>
          <w:tcPr>
            <w:tcW w:w="2865" w:type="dxa"/>
            <w:vAlign w:val="center"/>
          </w:tcPr>
          <w:p w14:paraId="429DFA9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1A30ECE" w14:textId="7614B166" w:rsidR="00334A0C" w:rsidRPr="00CB3F3B" w:rsidRDefault="0026270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de </w:t>
            </w:r>
            <w:proofErr w:type="spellStart"/>
            <w:r>
              <w:rPr>
                <w:rFonts w:ascii="Arial" w:hAnsi="Arial" w:cs="Arial"/>
              </w:rPr>
              <w:t>confirmacion</w:t>
            </w:r>
            <w:proofErr w:type="spellEnd"/>
          </w:p>
        </w:tc>
      </w:tr>
      <w:tr w:rsidR="00334A0C" w:rsidRPr="00CB3F3B" w14:paraId="529C260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24784F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CC4039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6CAA3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6E4CD1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2D81F18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B6C7386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A98BB5E" w14:textId="59FB6540" w:rsidR="00334A0C" w:rsidRPr="00CB3F3B" w:rsidRDefault="0026270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7058B6E6" w14:textId="6282B180" w:rsidR="00334A0C" w:rsidRPr="00CB3F3B" w:rsidRDefault="008209B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166D86C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53833A1" w14:textId="382D81EF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2A9F68A4" w14:textId="77777777" w:rsidTr="00430D12">
        <w:tc>
          <w:tcPr>
            <w:tcW w:w="2865" w:type="dxa"/>
            <w:vAlign w:val="center"/>
          </w:tcPr>
          <w:p w14:paraId="25F0C57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0D51BFC" w14:textId="5667C288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RF7-</w:t>
            </w:r>
            <w:r w:rsidRPr="00CB3F3B">
              <w:rPr>
                <w:rFonts w:ascii="Arial" w:hAnsi="Arial" w:cs="Arial"/>
                <w:color w:val="000000"/>
              </w:rPr>
              <w:t xml:space="preserve">Simular la reproducción de una canción o podcast </w:t>
            </w:r>
            <w:r>
              <w:rPr>
                <w:rFonts w:ascii="Arial" w:hAnsi="Arial" w:cs="Arial"/>
              </w:rPr>
              <w:t>para los usuarios estándar y premium</w:t>
            </w:r>
          </w:p>
        </w:tc>
      </w:tr>
      <w:tr w:rsidR="00334A0C" w:rsidRPr="00CB3F3B" w14:paraId="0CA90766" w14:textId="77777777" w:rsidTr="00430D12">
        <w:tc>
          <w:tcPr>
            <w:tcW w:w="2865" w:type="dxa"/>
            <w:vAlign w:val="center"/>
          </w:tcPr>
          <w:p w14:paraId="407E2A1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43220F12" w14:textId="6F1AEA93" w:rsidR="00334A0C" w:rsidRPr="00CB3F3B" w:rsidRDefault="00D75627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id de un usuario Consumidor, y el nombre de una </w:t>
            </w:r>
            <w:r w:rsidR="00236A92">
              <w:rPr>
                <w:rFonts w:ascii="Arial" w:hAnsi="Arial" w:cs="Arial"/>
              </w:rPr>
              <w:t xml:space="preserve">canción el sistema verifica que el usuario haya comprado la canción y la reproducirá </w:t>
            </w:r>
            <w:proofErr w:type="gramStart"/>
            <w:r w:rsidR="00236A92">
              <w:rPr>
                <w:rFonts w:ascii="Arial" w:hAnsi="Arial" w:cs="Arial"/>
              </w:rPr>
              <w:t>de acuerdo a</w:t>
            </w:r>
            <w:proofErr w:type="gramEnd"/>
            <w:r w:rsidR="00236A92">
              <w:rPr>
                <w:rFonts w:ascii="Arial" w:hAnsi="Arial" w:cs="Arial"/>
              </w:rPr>
              <w:t xml:space="preserve"> el tipo de usuario que sea</w:t>
            </w:r>
          </w:p>
        </w:tc>
      </w:tr>
      <w:tr w:rsidR="00334A0C" w:rsidRPr="00CB3F3B" w14:paraId="290794C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B8D901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0DCEF5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06D6863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EE6D85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5A0C27A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2E41952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3AC3602" w14:textId="287536D9" w:rsidR="00334A0C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95" w:type="dxa"/>
            <w:vAlign w:val="center"/>
          </w:tcPr>
          <w:p w14:paraId="20A0AEB0" w14:textId="59777C9F" w:rsidR="00334A0C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4F5A661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36A92" w:rsidRPr="00CB3F3B" w14:paraId="4B252792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271E0CA1" w14:textId="77777777" w:rsidR="00236A92" w:rsidRPr="00CB3F3B" w:rsidRDefault="00236A92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6D74F0F" w14:textId="389448BE" w:rsidR="00236A92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95" w:type="dxa"/>
            <w:vAlign w:val="center"/>
          </w:tcPr>
          <w:p w14:paraId="4D00D2BB" w14:textId="6496CBDE" w:rsidR="00236A92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3A1396F" w14:textId="77777777" w:rsidR="00236A92" w:rsidRPr="00CB3F3B" w:rsidRDefault="00236A9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79761A8F" w14:textId="77777777" w:rsidTr="00430D12">
        <w:tc>
          <w:tcPr>
            <w:tcW w:w="2865" w:type="dxa"/>
            <w:vAlign w:val="center"/>
          </w:tcPr>
          <w:p w14:paraId="1F59DF3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5D57854" w14:textId="0CA93E5C" w:rsidR="00334A0C" w:rsidRPr="00CB3F3B" w:rsidRDefault="00563C92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verificar que el usuario exista y que sea una instancia de consumidor, posteriormente </w:t>
            </w:r>
            <w:r w:rsidR="00A923B4">
              <w:rPr>
                <w:rFonts w:ascii="Arial" w:hAnsi="Arial" w:cs="Arial"/>
              </w:rPr>
              <w:t xml:space="preserve">verifica que tenga en su lista de canciones la </w:t>
            </w:r>
            <w:proofErr w:type="spellStart"/>
            <w:r w:rsidR="00A923B4">
              <w:rPr>
                <w:rFonts w:ascii="Arial" w:hAnsi="Arial" w:cs="Arial"/>
              </w:rPr>
              <w:t>cncion</w:t>
            </w:r>
            <w:proofErr w:type="spellEnd"/>
            <w:r w:rsidR="00A923B4">
              <w:rPr>
                <w:rFonts w:ascii="Arial" w:hAnsi="Arial" w:cs="Arial"/>
              </w:rPr>
              <w:t xml:space="preserve"> que debe reproducir y después de validar que tipo de usuario es, reproduce la canción con las condiciones </w:t>
            </w:r>
            <w:r w:rsidR="004C2FCE">
              <w:rPr>
                <w:rFonts w:ascii="Arial" w:hAnsi="Arial" w:cs="Arial"/>
              </w:rPr>
              <w:t>impuestas.</w:t>
            </w:r>
          </w:p>
        </w:tc>
      </w:tr>
      <w:tr w:rsidR="00334A0C" w:rsidRPr="00CB3F3B" w14:paraId="34767E85" w14:textId="77777777" w:rsidTr="00430D12">
        <w:tc>
          <w:tcPr>
            <w:tcW w:w="2865" w:type="dxa"/>
            <w:vAlign w:val="center"/>
          </w:tcPr>
          <w:p w14:paraId="42E5DD4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0767CED5" w14:textId="2A5E73CD" w:rsidR="00334A0C" w:rsidRPr="00CB3F3B" w:rsidRDefault="004C2FC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mensaje con la reproducción de la </w:t>
            </w:r>
            <w:r w:rsidR="00884841">
              <w:rPr>
                <w:rFonts w:ascii="Arial" w:hAnsi="Arial" w:cs="Arial"/>
              </w:rPr>
              <w:t>canción.</w:t>
            </w:r>
          </w:p>
        </w:tc>
      </w:tr>
      <w:tr w:rsidR="00334A0C" w:rsidRPr="00CB3F3B" w14:paraId="7038C5AF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0E0968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02FC57B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5BE060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5FA591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57FB7FE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D04ADDB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78E77F6" w14:textId="3B0C3E0A" w:rsidR="00334A0C" w:rsidRPr="00CB3F3B" w:rsidRDefault="003341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F9CE432" w14:textId="6951EE0A" w:rsidR="00334A0C" w:rsidRPr="00CB3F3B" w:rsidRDefault="003341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00EB251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4DE79BB" w14:textId="6667C8B8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3C370528" w14:textId="77777777" w:rsidTr="00430D12">
        <w:tc>
          <w:tcPr>
            <w:tcW w:w="2865" w:type="dxa"/>
            <w:vAlign w:val="center"/>
          </w:tcPr>
          <w:p w14:paraId="379208C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867ABCE" w14:textId="6B208867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RF8-</w:t>
            </w:r>
            <w:r w:rsidRPr="00CB3F3B">
              <w:rPr>
                <w:rFonts w:ascii="Arial" w:hAnsi="Arial" w:cs="Arial"/>
                <w:color w:val="000000"/>
              </w:rPr>
              <w:t>Comprar una canción.</w:t>
            </w:r>
          </w:p>
        </w:tc>
      </w:tr>
      <w:tr w:rsidR="00334A0C" w:rsidRPr="00CB3F3B" w14:paraId="69D498D6" w14:textId="77777777" w:rsidTr="00430D12">
        <w:tc>
          <w:tcPr>
            <w:tcW w:w="2865" w:type="dxa"/>
            <w:vAlign w:val="center"/>
          </w:tcPr>
          <w:p w14:paraId="25CDAB2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E2C7014" w14:textId="0383D64B" w:rsidR="00334A0C" w:rsidRPr="00CB3F3B" w:rsidRDefault="007C48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id de un usuario consumidor y el nombre de una canción, el sistema debe verificar que el usuario exista y la canción también, para después de esto asociar la canción con el usuario correspondientes después de verificar el </w:t>
            </w:r>
            <w:r>
              <w:rPr>
                <w:rFonts w:ascii="Arial" w:hAnsi="Arial" w:cs="Arial"/>
              </w:rPr>
              <w:lastRenderedPageBreak/>
              <w:t xml:space="preserve">tipo de usuario y </w:t>
            </w:r>
            <w:r w:rsidR="004C09FE">
              <w:rPr>
                <w:rFonts w:ascii="Arial" w:hAnsi="Arial" w:cs="Arial"/>
              </w:rPr>
              <w:t xml:space="preserve">dado el caso el </w:t>
            </w:r>
            <w:proofErr w:type="spellStart"/>
            <w:r w:rsidR="004C09FE">
              <w:rPr>
                <w:rFonts w:ascii="Arial" w:hAnsi="Arial" w:cs="Arial"/>
              </w:rPr>
              <w:t>limite</w:t>
            </w:r>
            <w:proofErr w:type="spellEnd"/>
            <w:r w:rsidR="004C09FE">
              <w:rPr>
                <w:rFonts w:ascii="Arial" w:hAnsi="Arial" w:cs="Arial"/>
              </w:rPr>
              <w:t xml:space="preserve"> de canciones establecido.</w:t>
            </w:r>
          </w:p>
        </w:tc>
      </w:tr>
      <w:tr w:rsidR="00334A0C" w:rsidRPr="00CB3F3B" w14:paraId="5B0B996D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F8475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1ED4FF1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C4BCBB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2D2C6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28817C7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709DC30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0051055E" w14:textId="29F585C1" w:rsidR="00334A0C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1395" w:type="dxa"/>
            <w:vAlign w:val="center"/>
          </w:tcPr>
          <w:p w14:paraId="3F479827" w14:textId="6149E8F1" w:rsidR="00334A0C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8A4E21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C09FE" w:rsidRPr="00CB3F3B" w14:paraId="0AF52FAD" w14:textId="77777777" w:rsidTr="00430D12">
        <w:trPr>
          <w:trHeight w:val="76"/>
        </w:trPr>
        <w:tc>
          <w:tcPr>
            <w:tcW w:w="2865" w:type="dxa"/>
            <w:vAlign w:val="center"/>
          </w:tcPr>
          <w:p w14:paraId="2122A302" w14:textId="77777777" w:rsidR="004C09FE" w:rsidRPr="00CB3F3B" w:rsidRDefault="004C09FE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8D448F6" w14:textId="147F0B1A" w:rsidR="004C09FE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395" w:type="dxa"/>
            <w:vAlign w:val="center"/>
          </w:tcPr>
          <w:p w14:paraId="12FFD8EA" w14:textId="1AC8ED03" w:rsidR="004C09FE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C3150C9" w14:textId="77777777" w:rsidR="004C09FE" w:rsidRPr="00CB3F3B" w:rsidRDefault="004C09FE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65012225" w14:textId="77777777" w:rsidTr="00430D12">
        <w:tc>
          <w:tcPr>
            <w:tcW w:w="2865" w:type="dxa"/>
            <w:vAlign w:val="center"/>
          </w:tcPr>
          <w:p w14:paraId="0A91D13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17139328" w14:textId="5CD0E555" w:rsidR="00334A0C" w:rsidRPr="00CB3F3B" w:rsidRDefault="00647CB6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exista el usuario y la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indicada, posteriormente valida el tipo de usuario que es y si aplica el </w:t>
            </w:r>
            <w:proofErr w:type="spellStart"/>
            <w:r>
              <w:rPr>
                <w:rFonts w:ascii="Arial" w:hAnsi="Arial" w:cs="Arial"/>
              </w:rPr>
              <w:t>limite</w:t>
            </w:r>
            <w:proofErr w:type="spellEnd"/>
            <w:r>
              <w:rPr>
                <w:rFonts w:ascii="Arial" w:hAnsi="Arial" w:cs="Arial"/>
              </w:rPr>
              <w:t xml:space="preserve"> de canciones que puede comprar</w:t>
            </w:r>
          </w:p>
        </w:tc>
      </w:tr>
      <w:tr w:rsidR="00334A0C" w:rsidRPr="00CB3F3B" w14:paraId="71C08173" w14:textId="77777777" w:rsidTr="00430D12">
        <w:tc>
          <w:tcPr>
            <w:tcW w:w="2865" w:type="dxa"/>
            <w:vAlign w:val="center"/>
          </w:tcPr>
          <w:p w14:paraId="7787E39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334201B" w14:textId="637EC38B" w:rsidR="00334A0C" w:rsidRPr="00CB3F3B" w:rsidRDefault="00FC704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agregada a la lista de canciones del usuario</w:t>
            </w:r>
          </w:p>
        </w:tc>
      </w:tr>
      <w:tr w:rsidR="00334A0C" w:rsidRPr="00CB3F3B" w14:paraId="3D84D17A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01330A3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1E1BE07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E7FBC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564F7D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5C6A492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B6519CD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09B973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4C04758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621E0C3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68C186E" w14:textId="20A436AE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69E57F34" w14:textId="77777777" w:rsidTr="00430D12">
        <w:tc>
          <w:tcPr>
            <w:tcW w:w="2865" w:type="dxa"/>
            <w:vAlign w:val="center"/>
          </w:tcPr>
          <w:p w14:paraId="6119FDD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3D2C5C80" w14:textId="4D84A41E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RF9-</w:t>
            </w:r>
            <w:r w:rsidRPr="00CB3F3B">
              <w:rPr>
                <w:rFonts w:ascii="Arial" w:hAnsi="Arial" w:cs="Arial"/>
                <w:color w:val="000000"/>
              </w:rPr>
              <w:t>Para cada tipo de audio, canciones y podcast, informar el acumulado total de reproducciones en toda la plataforma.</w:t>
            </w:r>
          </w:p>
        </w:tc>
      </w:tr>
      <w:tr w:rsidR="00334A0C" w:rsidRPr="00CB3F3B" w14:paraId="007AE6B4" w14:textId="77777777" w:rsidTr="00430D12">
        <w:tc>
          <w:tcPr>
            <w:tcW w:w="2865" w:type="dxa"/>
            <w:vAlign w:val="center"/>
          </w:tcPr>
          <w:p w14:paraId="244DCC8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7AC1A54" w14:textId="7F1C7172" w:rsidR="00334A0C" w:rsidRPr="00CB3F3B" w:rsidRDefault="0060305D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A358DB">
              <w:rPr>
                <w:rFonts w:ascii="Arial" w:hAnsi="Arial" w:cs="Arial"/>
              </w:rPr>
              <w:t>busca para cada tipo de audio la información sobre el acumulado de reproducciones y los informa al usuario.</w:t>
            </w:r>
          </w:p>
        </w:tc>
      </w:tr>
      <w:tr w:rsidR="00334A0C" w:rsidRPr="00CB3F3B" w14:paraId="01B3C570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05F1473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44672F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DB5F6A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8C3918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4CA2930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8AA0CDD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EBC567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7A4D544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03A784E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62A310A3" w14:textId="77777777" w:rsidTr="00430D12">
        <w:tc>
          <w:tcPr>
            <w:tcW w:w="2865" w:type="dxa"/>
            <w:vAlign w:val="center"/>
          </w:tcPr>
          <w:p w14:paraId="13EEFF6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2C820E7" w14:textId="1EE338C7" w:rsidR="00334A0C" w:rsidRPr="00CB3F3B" w:rsidRDefault="00A358DB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para cada tipo de audio </w:t>
            </w:r>
            <w:r w:rsidR="006F38C2">
              <w:rPr>
                <w:rFonts w:ascii="Arial" w:hAnsi="Arial" w:cs="Arial"/>
              </w:rPr>
              <w:t>el acumulado de reproducciones y lo muestra al usuario.</w:t>
            </w:r>
          </w:p>
        </w:tc>
      </w:tr>
      <w:tr w:rsidR="00334A0C" w:rsidRPr="00CB3F3B" w14:paraId="21807F21" w14:textId="77777777" w:rsidTr="00430D12">
        <w:tc>
          <w:tcPr>
            <w:tcW w:w="2865" w:type="dxa"/>
            <w:vAlign w:val="center"/>
          </w:tcPr>
          <w:p w14:paraId="24C22B7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8092295" w14:textId="291781D4" w:rsidR="00334A0C" w:rsidRPr="00CB3F3B" w:rsidRDefault="006F38C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con la información solicitada.</w:t>
            </w:r>
          </w:p>
        </w:tc>
      </w:tr>
      <w:tr w:rsidR="00334A0C" w:rsidRPr="00CB3F3B" w14:paraId="48A6DE61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999D60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7DB4977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1424AB8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DD4D2C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329F125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44AE110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4CFC83A" w14:textId="4B743F35" w:rsidR="00334A0C" w:rsidRPr="00CB3F3B" w:rsidRDefault="006F38C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124149FE" w14:textId="2EA9CC27" w:rsidR="00334A0C" w:rsidRPr="00CB3F3B" w:rsidRDefault="006F38C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DC03E7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6D2692E" w14:textId="7B14C0AD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3FB38BAE" w14:textId="77777777" w:rsidTr="00430D12">
        <w:tc>
          <w:tcPr>
            <w:tcW w:w="2865" w:type="dxa"/>
            <w:vAlign w:val="center"/>
          </w:tcPr>
          <w:p w14:paraId="71C832D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85428F2" w14:textId="4C0EC32F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RF10-</w:t>
            </w:r>
            <w:r w:rsidRPr="00CB3F3B">
              <w:rPr>
                <w:rFonts w:ascii="Arial" w:hAnsi="Arial" w:cs="Arial"/>
                <w:color w:val="000000"/>
              </w:rPr>
              <w:t>Informar el género de canción más escuchado (nombre y número de reproducciones) para un usuario específico y para toda la plataforma y su número de reproducciones.</w:t>
            </w:r>
          </w:p>
        </w:tc>
      </w:tr>
      <w:tr w:rsidR="00334A0C" w:rsidRPr="00CB3F3B" w14:paraId="1C8439CF" w14:textId="77777777" w:rsidTr="00430D12">
        <w:tc>
          <w:tcPr>
            <w:tcW w:w="2865" w:type="dxa"/>
            <w:vAlign w:val="center"/>
          </w:tcPr>
          <w:p w14:paraId="66025BC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3883C76" w14:textId="4462E92E" w:rsidR="00334A0C" w:rsidRPr="00CB3F3B" w:rsidRDefault="003661A2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 el nickname de un usuario o la indicación por parte del usuario, el sistema v</w:t>
            </w:r>
            <w:r w:rsidR="005215A1">
              <w:rPr>
                <w:rFonts w:ascii="Arial" w:hAnsi="Arial" w:cs="Arial"/>
              </w:rPr>
              <w:t xml:space="preserve">erifica según la instrucción el </w:t>
            </w:r>
            <w:proofErr w:type="spellStart"/>
            <w:r w:rsidR="005215A1">
              <w:rPr>
                <w:rFonts w:ascii="Arial" w:hAnsi="Arial" w:cs="Arial"/>
              </w:rPr>
              <w:t>genero</w:t>
            </w:r>
            <w:proofErr w:type="spellEnd"/>
            <w:r w:rsidR="005215A1">
              <w:rPr>
                <w:rFonts w:ascii="Arial" w:hAnsi="Arial" w:cs="Arial"/>
              </w:rPr>
              <w:t xml:space="preserve"> </w:t>
            </w:r>
            <w:proofErr w:type="spellStart"/>
            <w:r w:rsidR="005215A1">
              <w:rPr>
                <w:rFonts w:ascii="Arial" w:hAnsi="Arial" w:cs="Arial"/>
              </w:rPr>
              <w:t>mas</w:t>
            </w:r>
            <w:proofErr w:type="spellEnd"/>
            <w:r w:rsidR="005215A1">
              <w:rPr>
                <w:rFonts w:ascii="Arial" w:hAnsi="Arial" w:cs="Arial"/>
              </w:rPr>
              <w:t xml:space="preserve"> reproducido y lo informa</w:t>
            </w:r>
          </w:p>
        </w:tc>
      </w:tr>
      <w:tr w:rsidR="00334A0C" w:rsidRPr="00CB3F3B" w14:paraId="72B17928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7AA83D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0391313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41AD25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40443F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760A74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1D81E679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B737C03" w14:textId="6D21956D" w:rsidR="00334A0C" w:rsidRPr="00CB3F3B" w:rsidRDefault="005215A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nickname</w:t>
            </w:r>
          </w:p>
        </w:tc>
        <w:tc>
          <w:tcPr>
            <w:tcW w:w="1395" w:type="dxa"/>
            <w:vAlign w:val="center"/>
          </w:tcPr>
          <w:p w14:paraId="38694094" w14:textId="569C633C" w:rsidR="00334A0C" w:rsidRPr="00CB3F3B" w:rsidRDefault="005215A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8DF3E2A" w14:textId="62BEF3D5" w:rsidR="00334A0C" w:rsidRPr="00CB3F3B" w:rsidRDefault="005215A1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usuario indica buscar el </w:t>
            </w:r>
            <w:proofErr w:type="spellStart"/>
            <w:r>
              <w:rPr>
                <w:rFonts w:ascii="Arial" w:hAnsi="Arial" w:cs="Arial"/>
              </w:rPr>
              <w:t>genero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repetido para un u</w:t>
            </w:r>
            <w:r w:rsidR="0028041A">
              <w:rPr>
                <w:rFonts w:ascii="Arial" w:hAnsi="Arial" w:cs="Arial"/>
              </w:rPr>
              <w:t>suario especifico</w:t>
            </w:r>
          </w:p>
        </w:tc>
      </w:tr>
      <w:tr w:rsidR="00334A0C" w:rsidRPr="00CB3F3B" w14:paraId="6A2320BF" w14:textId="77777777" w:rsidTr="00430D12">
        <w:tc>
          <w:tcPr>
            <w:tcW w:w="2865" w:type="dxa"/>
            <w:vAlign w:val="center"/>
          </w:tcPr>
          <w:p w14:paraId="01FE165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BAC4015" w14:textId="72DD16F9" w:rsidR="00334A0C" w:rsidRPr="00CB3F3B" w:rsidRDefault="0028041A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el usuario indicado existe (si aplica) y después busca entre los géneros existentes el que tenga la mayor reproducción.</w:t>
            </w:r>
          </w:p>
        </w:tc>
      </w:tr>
      <w:tr w:rsidR="00334A0C" w:rsidRPr="00CB3F3B" w14:paraId="4AC9E10E" w14:textId="77777777" w:rsidTr="00430D12">
        <w:tc>
          <w:tcPr>
            <w:tcW w:w="2865" w:type="dxa"/>
            <w:vAlign w:val="center"/>
          </w:tcPr>
          <w:p w14:paraId="60AC3C4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A917F35" w14:textId="4CB61527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por pantalla con la información solicitada.</w:t>
            </w:r>
          </w:p>
        </w:tc>
      </w:tr>
      <w:tr w:rsidR="00334A0C" w:rsidRPr="00CB3F3B" w14:paraId="1BF58781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CBB6E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Salidas</w:t>
            </w:r>
          </w:p>
        </w:tc>
        <w:tc>
          <w:tcPr>
            <w:tcW w:w="1860" w:type="dxa"/>
            <w:vAlign w:val="center"/>
          </w:tcPr>
          <w:p w14:paraId="4B343CB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E0B1EC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BA8F61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17D03B9D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55C2DB7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C5294C2" w14:textId="098EDC6D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772190B1" w14:textId="6BE36E6D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5DB8DBAC" w14:textId="6572C1A7" w:rsidR="00334A0C" w:rsidRPr="00CB3F3B" w:rsidRDefault="0028041A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menos uno de los </w:t>
            </w:r>
            <w:proofErr w:type="spellStart"/>
            <w:r>
              <w:rPr>
                <w:rFonts w:ascii="Arial" w:hAnsi="Arial" w:cs="Arial"/>
              </w:rPr>
              <w:t>generos</w:t>
            </w:r>
            <w:proofErr w:type="spellEnd"/>
            <w:r>
              <w:rPr>
                <w:rFonts w:ascii="Arial" w:hAnsi="Arial" w:cs="Arial"/>
              </w:rPr>
              <w:t xml:space="preserve"> tiene una reproducción.</w:t>
            </w:r>
          </w:p>
        </w:tc>
      </w:tr>
    </w:tbl>
    <w:p w14:paraId="66309B71" w14:textId="2A8BBF9E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6AC59593" w14:textId="77777777" w:rsidTr="00430D12">
        <w:tc>
          <w:tcPr>
            <w:tcW w:w="2865" w:type="dxa"/>
            <w:vAlign w:val="center"/>
          </w:tcPr>
          <w:p w14:paraId="7483617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F3F4EF9" w14:textId="7C96E28C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RF11-</w:t>
            </w:r>
            <w:r w:rsidRPr="00CB3F3B">
              <w:rPr>
                <w:rFonts w:ascii="Arial" w:hAnsi="Arial" w:cs="Arial"/>
                <w:color w:val="000000"/>
              </w:rPr>
              <w:t>Informar la categoría de podcast más escuchada (nombre y número de reproducciones) para un usuario específico y para toda la plataforma.</w:t>
            </w:r>
          </w:p>
        </w:tc>
      </w:tr>
      <w:tr w:rsidR="00334A0C" w:rsidRPr="00CB3F3B" w14:paraId="1DDA606F" w14:textId="77777777" w:rsidTr="00430D12">
        <w:tc>
          <w:tcPr>
            <w:tcW w:w="2865" w:type="dxa"/>
            <w:vAlign w:val="center"/>
          </w:tcPr>
          <w:p w14:paraId="390810A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572BD72" w14:textId="317F1F98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 el nickname de un usuario o la indicación por parte del usuario, el sistema verifica según la instrucción la categoría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reproducida y lo informa</w:t>
            </w:r>
          </w:p>
        </w:tc>
      </w:tr>
      <w:tr w:rsidR="00334A0C" w:rsidRPr="00CB3F3B" w14:paraId="541FEFE2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DB247A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B72EC5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22E295D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99A00D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2FB6AEB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842838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ABC7E06" w14:textId="42CCD5D4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nickname</w:t>
            </w:r>
          </w:p>
        </w:tc>
        <w:tc>
          <w:tcPr>
            <w:tcW w:w="1395" w:type="dxa"/>
            <w:vAlign w:val="center"/>
          </w:tcPr>
          <w:p w14:paraId="0C3B9DED" w14:textId="2E485B4D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6626363B" w14:textId="7DBA632D" w:rsidR="00334A0C" w:rsidRPr="00CB3F3B" w:rsidRDefault="003C4E49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se indica </w:t>
            </w:r>
            <w:r w:rsidR="00C31E10">
              <w:rPr>
                <w:rFonts w:ascii="Arial" w:hAnsi="Arial" w:cs="Arial"/>
              </w:rPr>
              <w:t xml:space="preserve">buscar la categoría </w:t>
            </w:r>
            <w:proofErr w:type="spellStart"/>
            <w:r w:rsidR="00C31E10">
              <w:rPr>
                <w:rFonts w:ascii="Arial" w:hAnsi="Arial" w:cs="Arial"/>
              </w:rPr>
              <w:t>mas</w:t>
            </w:r>
            <w:proofErr w:type="spellEnd"/>
            <w:r w:rsidR="00C31E10">
              <w:rPr>
                <w:rFonts w:ascii="Arial" w:hAnsi="Arial" w:cs="Arial"/>
              </w:rPr>
              <w:t xml:space="preserve"> reproducida para un usuario especifico</w:t>
            </w:r>
          </w:p>
        </w:tc>
      </w:tr>
      <w:tr w:rsidR="00334A0C" w:rsidRPr="00CB3F3B" w14:paraId="7AB612C9" w14:textId="77777777" w:rsidTr="00430D12">
        <w:tc>
          <w:tcPr>
            <w:tcW w:w="2865" w:type="dxa"/>
            <w:vAlign w:val="center"/>
          </w:tcPr>
          <w:p w14:paraId="6241B26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D651A7E" w14:textId="7B2AAAA3" w:rsidR="00334A0C" w:rsidRPr="00CB3F3B" w:rsidRDefault="00C31E10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usuario indicado existe (si aplica) y después busca entre las </w:t>
            </w:r>
            <w:proofErr w:type="spellStart"/>
            <w:r>
              <w:rPr>
                <w:rFonts w:ascii="Arial" w:hAnsi="Arial" w:cs="Arial"/>
              </w:rPr>
              <w:t>categorias</w:t>
            </w:r>
            <w:proofErr w:type="spellEnd"/>
            <w:r>
              <w:rPr>
                <w:rFonts w:ascii="Arial" w:hAnsi="Arial" w:cs="Arial"/>
              </w:rPr>
              <w:t xml:space="preserve"> existentes la que tenga la mayor reproducción.</w:t>
            </w:r>
          </w:p>
        </w:tc>
      </w:tr>
      <w:tr w:rsidR="00334A0C" w:rsidRPr="00CB3F3B" w14:paraId="670D9F13" w14:textId="77777777" w:rsidTr="00430D12">
        <w:tc>
          <w:tcPr>
            <w:tcW w:w="2865" w:type="dxa"/>
            <w:vAlign w:val="center"/>
          </w:tcPr>
          <w:p w14:paraId="35FBA00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136314A" w14:textId="04566DE8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1DC5908B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9C88C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6037EAD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C39554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E898BD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702B833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F46E024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D118F09" w14:textId="569BE433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45A90A76" w14:textId="71A42964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01032192" w14:textId="6E37A0CB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menos una de las categorías presenta al menos una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</w:tbl>
    <w:p w14:paraId="4E42D21C" w14:textId="50553F54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1B2F4082" w14:textId="77777777" w:rsidTr="00430D12">
        <w:tc>
          <w:tcPr>
            <w:tcW w:w="2865" w:type="dxa"/>
            <w:vAlign w:val="center"/>
          </w:tcPr>
          <w:p w14:paraId="3C4FE86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093A509" w14:textId="26BD93AE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RF12-</w:t>
            </w:r>
            <w:r w:rsidRPr="00CB3F3B">
              <w:rPr>
                <w:rFonts w:ascii="Arial" w:hAnsi="Arial" w:cs="Arial"/>
                <w:color w:val="000000"/>
              </w:rPr>
              <w:t>De cada uno de los integrantes del Top 5 de artistas y del Top 5 de creadores de contenido en la plataforma, informar el nombre y número de reproducciones totales.</w:t>
            </w:r>
          </w:p>
        </w:tc>
      </w:tr>
      <w:tr w:rsidR="00334A0C" w:rsidRPr="00CB3F3B" w14:paraId="275D8CFF" w14:textId="77777777" w:rsidTr="00430D12">
        <w:tc>
          <w:tcPr>
            <w:tcW w:w="2865" w:type="dxa"/>
            <w:vAlign w:val="center"/>
          </w:tcPr>
          <w:p w14:paraId="7ECA86D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3AA3576C" w14:textId="244DD826" w:rsidR="00334A0C" w:rsidRPr="00CB3F3B" w:rsidRDefault="00C31E1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los 5 artistas y los 5 creadores de contenido con la mayor cantidad de reproducciones e informa </w:t>
            </w:r>
            <w:r w:rsidR="00E8193F">
              <w:rPr>
                <w:rFonts w:ascii="Arial" w:hAnsi="Arial" w:cs="Arial"/>
              </w:rPr>
              <w:t>el nombre y número total de reproducciones.</w:t>
            </w:r>
          </w:p>
        </w:tc>
      </w:tr>
      <w:tr w:rsidR="00334A0C" w:rsidRPr="00CB3F3B" w14:paraId="506C4F7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AF6E66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7CF2007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B08C98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B27C98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3B0CCA6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66322E66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2E2ADD8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D81D2D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38828EE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783BD02F" w14:textId="77777777" w:rsidTr="00430D12">
        <w:tc>
          <w:tcPr>
            <w:tcW w:w="2865" w:type="dxa"/>
            <w:vAlign w:val="center"/>
          </w:tcPr>
          <w:p w14:paraId="30A7AD8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2BB92136" w14:textId="56477408" w:rsidR="00334A0C" w:rsidRPr="00CB3F3B" w:rsidRDefault="00E8193F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entre la colección de artistas los que tengan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reproducciones por tipo e informa de cada uno su nombre y acumulado de reproducciones.</w:t>
            </w:r>
          </w:p>
        </w:tc>
      </w:tr>
      <w:tr w:rsidR="00334A0C" w:rsidRPr="00CB3F3B" w14:paraId="53AA79B5" w14:textId="77777777" w:rsidTr="00430D12">
        <w:tc>
          <w:tcPr>
            <w:tcW w:w="2865" w:type="dxa"/>
            <w:vAlign w:val="center"/>
          </w:tcPr>
          <w:p w14:paraId="29AE846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71B0C10" w14:textId="6A6208D1" w:rsidR="00334A0C" w:rsidRPr="00CB3F3B" w:rsidRDefault="00E8193F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requerida.</w:t>
            </w:r>
          </w:p>
        </w:tc>
      </w:tr>
      <w:tr w:rsidR="00334A0C" w:rsidRPr="00CB3F3B" w14:paraId="322A4DFE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E0C01E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3DB2AD8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0AB7D20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90078E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0DA8278E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1BFEE596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CBA7CF1" w14:textId="5F1E591B" w:rsidR="00334A0C" w:rsidRPr="00CB3F3B" w:rsidRDefault="00C473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957EE09" w14:textId="61E8F3FE" w:rsidR="00334A0C" w:rsidRPr="00CB3F3B" w:rsidRDefault="00C473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D53A9DB" w14:textId="7363ED23" w:rsidR="00334A0C" w:rsidRPr="00CB3F3B" w:rsidRDefault="00C47394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existe al menos un usuario productor y tiene al menos una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</w:p>
        </w:tc>
      </w:tr>
    </w:tbl>
    <w:p w14:paraId="716B4C02" w14:textId="070222C5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5CC3AD65" w14:textId="77777777" w:rsidTr="00430D12">
        <w:tc>
          <w:tcPr>
            <w:tcW w:w="2865" w:type="dxa"/>
            <w:vAlign w:val="center"/>
          </w:tcPr>
          <w:p w14:paraId="2E740C4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3506B111" w14:textId="3CD2B333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RF13-</w:t>
            </w:r>
            <w:r w:rsidRPr="00CB3F3B">
              <w:rPr>
                <w:rFonts w:ascii="Arial" w:hAnsi="Arial" w:cs="Arial"/>
                <w:color w:val="000000"/>
              </w:rPr>
              <w:t>De cada uno de los integrantes del Top 10 de canciones y del Top 10 de podcast, informar el nombre, género o categoría y número total de reproducciones.</w:t>
            </w:r>
          </w:p>
        </w:tc>
      </w:tr>
      <w:tr w:rsidR="00334A0C" w:rsidRPr="00CB3F3B" w14:paraId="4ECB5B78" w14:textId="77777777" w:rsidTr="00430D12">
        <w:tc>
          <w:tcPr>
            <w:tcW w:w="2865" w:type="dxa"/>
            <w:vAlign w:val="center"/>
          </w:tcPr>
          <w:p w14:paraId="59DFDBD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7C010936" w14:textId="0EFD56E3" w:rsidR="00334A0C" w:rsidRPr="00CB3F3B" w:rsidRDefault="0099401B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las 10 canciones y los 10 podcast con la mayor cantidad de reproducciones </w:t>
            </w:r>
            <w:r w:rsidR="00357D24">
              <w:rPr>
                <w:rFonts w:ascii="Arial" w:hAnsi="Arial" w:cs="Arial"/>
              </w:rPr>
              <w:t>e informa de ellos la información requerida</w:t>
            </w:r>
          </w:p>
        </w:tc>
      </w:tr>
      <w:tr w:rsidR="00334A0C" w:rsidRPr="00CB3F3B" w14:paraId="7FFA1E57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A80F85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70C4E59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CA8E1F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5F0BFC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52784DB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396AE2C5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548A807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606E904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0CA2894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14A3F1EC" w14:textId="77777777" w:rsidTr="00430D12">
        <w:tc>
          <w:tcPr>
            <w:tcW w:w="2865" w:type="dxa"/>
            <w:vAlign w:val="center"/>
          </w:tcPr>
          <w:p w14:paraId="6C49594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4F34B7E" w14:textId="0EDF3441" w:rsidR="00334A0C" w:rsidRPr="00CB3F3B" w:rsidRDefault="00357D24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busca en la colección de audios, por cada tipo de audio</w:t>
            </w:r>
            <w:r w:rsidR="00F2406C">
              <w:rPr>
                <w:rFonts w:ascii="Arial" w:hAnsi="Arial" w:cs="Arial"/>
              </w:rPr>
              <w:t xml:space="preserve"> los 10 con la mayor cantidad de reproducciones, posteriormente informa el nombre, </w:t>
            </w:r>
            <w:proofErr w:type="spellStart"/>
            <w:r w:rsidR="00F2406C">
              <w:rPr>
                <w:rFonts w:ascii="Arial" w:hAnsi="Arial" w:cs="Arial"/>
              </w:rPr>
              <w:t>generi</w:t>
            </w:r>
            <w:proofErr w:type="spellEnd"/>
            <w:r w:rsidR="00F2406C">
              <w:rPr>
                <w:rFonts w:ascii="Arial" w:hAnsi="Arial" w:cs="Arial"/>
              </w:rPr>
              <w:t xml:space="preserve"> o </w:t>
            </w:r>
            <w:proofErr w:type="gramStart"/>
            <w:r w:rsidR="00F2406C">
              <w:rPr>
                <w:rFonts w:ascii="Arial" w:hAnsi="Arial" w:cs="Arial"/>
              </w:rPr>
              <w:t>categoría(</w:t>
            </w:r>
            <w:proofErr w:type="gramEnd"/>
            <w:r w:rsidR="00F2406C">
              <w:rPr>
                <w:rFonts w:ascii="Arial" w:hAnsi="Arial" w:cs="Arial"/>
              </w:rPr>
              <w:t>según corresponda) y el acumulado de reproducciones.</w:t>
            </w:r>
          </w:p>
        </w:tc>
      </w:tr>
      <w:tr w:rsidR="00334A0C" w:rsidRPr="00CB3F3B" w14:paraId="45FE7138" w14:textId="77777777" w:rsidTr="00430D12">
        <w:tc>
          <w:tcPr>
            <w:tcW w:w="2865" w:type="dxa"/>
            <w:vAlign w:val="center"/>
          </w:tcPr>
          <w:p w14:paraId="7084B9B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ED53FD4" w14:textId="259928FE" w:rsidR="00334A0C" w:rsidRPr="00CB3F3B" w:rsidRDefault="00F2406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2682FB99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4D4A5CF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38DC5D1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78EC4FD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CC0AB9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183641F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09FAE438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911DE5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3D8B403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222C4A9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7FC8B2C" w14:textId="748CB881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70233057" w14:textId="77777777" w:rsidTr="00430D12">
        <w:tc>
          <w:tcPr>
            <w:tcW w:w="2865" w:type="dxa"/>
            <w:vAlign w:val="center"/>
          </w:tcPr>
          <w:p w14:paraId="6CF242B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4F5434A" w14:textId="11E730B7" w:rsidR="00334A0C" w:rsidRPr="00EE16AF" w:rsidRDefault="00EE16AF" w:rsidP="00EE16A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CB3F3B">
              <w:rPr>
                <w:rFonts w:ascii="Arial" w:hAnsi="Arial" w:cs="Arial"/>
              </w:rPr>
              <w:t>RF14-</w:t>
            </w:r>
            <w:r w:rsidRPr="00CB3F3B">
              <w:rPr>
                <w:rFonts w:ascii="Arial" w:hAnsi="Arial" w:cs="Arial"/>
                <w:color w:val="000000"/>
              </w:rPr>
              <w:t>De cada género, informar el número de canciones vendidas y el valor total de ventas ($). </w:t>
            </w:r>
          </w:p>
        </w:tc>
      </w:tr>
      <w:tr w:rsidR="00334A0C" w:rsidRPr="00CB3F3B" w14:paraId="5B652AB1" w14:textId="77777777" w:rsidTr="00430D12">
        <w:tc>
          <w:tcPr>
            <w:tcW w:w="2865" w:type="dxa"/>
            <w:vAlign w:val="center"/>
          </w:tcPr>
          <w:p w14:paraId="11027E3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7B16464" w14:textId="32C7ECA9" w:rsidR="00334A0C" w:rsidRPr="00CB3F3B" w:rsidRDefault="00713BF0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por cada genero la cantidad de canciones vendidas y el acumulado de las ventas. Posteriormente, </w:t>
            </w:r>
            <w:r w:rsidR="00E463E8">
              <w:rPr>
                <w:rFonts w:ascii="Arial" w:hAnsi="Arial" w:cs="Arial"/>
              </w:rPr>
              <w:t>muestra esta información al usuario.</w:t>
            </w:r>
          </w:p>
        </w:tc>
      </w:tr>
      <w:tr w:rsidR="00334A0C" w:rsidRPr="00CB3F3B" w14:paraId="54016728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323A46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9664CD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049FD7D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328EC6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2D9C04C4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4DF5787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172DB96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502E525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C1A077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15E628EF" w14:textId="77777777" w:rsidTr="00430D12">
        <w:tc>
          <w:tcPr>
            <w:tcW w:w="2865" w:type="dxa"/>
            <w:vAlign w:val="center"/>
          </w:tcPr>
          <w:p w14:paraId="556FAC1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828F25A" w14:textId="49511017" w:rsidR="00334A0C" w:rsidRPr="00CB3F3B" w:rsidRDefault="00E463E8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en la colección de audios los</w:t>
            </w:r>
            <w:r w:rsidR="006C2C25">
              <w:rPr>
                <w:rFonts w:ascii="Arial" w:hAnsi="Arial" w:cs="Arial"/>
              </w:rPr>
              <w:t xml:space="preserve"> audios que sean una instancia de </w:t>
            </w:r>
            <w:proofErr w:type="spellStart"/>
            <w:r w:rsidR="006C2C25">
              <w:rPr>
                <w:rFonts w:ascii="Arial" w:hAnsi="Arial" w:cs="Arial"/>
              </w:rPr>
              <w:t>cancion</w:t>
            </w:r>
            <w:proofErr w:type="spellEnd"/>
            <w:r w:rsidR="006C2C25">
              <w:rPr>
                <w:rFonts w:ascii="Arial" w:hAnsi="Arial" w:cs="Arial"/>
              </w:rPr>
              <w:t xml:space="preserve"> y cuenta por cada genero cuantas canciones han sido vendidas y el total de estas ventas. Esta información es mostrada al usuario.</w:t>
            </w:r>
          </w:p>
        </w:tc>
      </w:tr>
      <w:tr w:rsidR="00334A0C" w:rsidRPr="00CB3F3B" w14:paraId="341BD668" w14:textId="77777777" w:rsidTr="00430D12">
        <w:tc>
          <w:tcPr>
            <w:tcW w:w="2865" w:type="dxa"/>
            <w:vAlign w:val="center"/>
          </w:tcPr>
          <w:p w14:paraId="39BD222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7D511E2" w14:textId="29212BB0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069F3046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2AFD1C5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B33FC4F" w14:textId="5DD21B92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46334F9" w14:textId="3DD63593" w:rsidR="00334A0C" w:rsidRPr="00CB3F3B" w:rsidRDefault="006C2C25" w:rsidP="006C2C2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34A0C"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CF3F8D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796615D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40B95D1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B7F4917" w14:textId="01C3944D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0D23F337" w14:textId="7929F28D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37364233" w14:textId="30FCA79B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al menos existe una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y ha sido vendida una vez.</w:t>
            </w:r>
          </w:p>
        </w:tc>
      </w:tr>
    </w:tbl>
    <w:p w14:paraId="558F13AA" w14:textId="1F220787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2F530F9F" w14:textId="77777777" w:rsidTr="00430D12">
        <w:tc>
          <w:tcPr>
            <w:tcW w:w="2865" w:type="dxa"/>
            <w:vAlign w:val="center"/>
          </w:tcPr>
          <w:p w14:paraId="231CD73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4781F3C" w14:textId="6D449D4A" w:rsidR="00334A0C" w:rsidRPr="00CB3F3B" w:rsidRDefault="00EE16AF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RF15-</w:t>
            </w:r>
            <w:r w:rsidRPr="00CB3F3B">
              <w:rPr>
                <w:rFonts w:ascii="Arial" w:hAnsi="Arial" w:cs="Arial"/>
                <w:color w:val="000000"/>
              </w:rPr>
              <w:t>De la canción más vendida en la plataforma, informar el número total de ventas y el valor total de venta ($).</w:t>
            </w:r>
          </w:p>
        </w:tc>
      </w:tr>
      <w:tr w:rsidR="00334A0C" w:rsidRPr="00CB3F3B" w14:paraId="63230AFA" w14:textId="77777777" w:rsidTr="00430D12">
        <w:tc>
          <w:tcPr>
            <w:tcW w:w="2865" w:type="dxa"/>
            <w:vAlign w:val="center"/>
          </w:tcPr>
          <w:p w14:paraId="208B23E6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14ECFFEE" w14:textId="309293CC" w:rsidR="00334A0C" w:rsidRPr="00CB3F3B" w:rsidRDefault="006C2C25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entre la colección de audios entre los audios que sean canciones cual es la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vendida y muestra la información solicitada.</w:t>
            </w:r>
          </w:p>
        </w:tc>
      </w:tr>
      <w:tr w:rsidR="00334A0C" w:rsidRPr="00CB3F3B" w14:paraId="521B18A8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5268F78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1FECE6AA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5E59BB7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3795E15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FD2C7D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748DB461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7B4DD4C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73E9246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52271162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5C1EC2D9" w14:textId="77777777" w:rsidTr="00430D12">
        <w:tc>
          <w:tcPr>
            <w:tcW w:w="2865" w:type="dxa"/>
            <w:vAlign w:val="center"/>
          </w:tcPr>
          <w:p w14:paraId="1448C0B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6162F3B" w14:textId="779B2441" w:rsidR="00334A0C" w:rsidRPr="00CB3F3B" w:rsidRDefault="006C2C25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busca en la colección de audios aquellos que sean instancia de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y posteriormente </w:t>
            </w:r>
            <w:r w:rsidR="00477A73">
              <w:rPr>
                <w:rFonts w:ascii="Arial" w:hAnsi="Arial" w:cs="Arial"/>
              </w:rPr>
              <w:t xml:space="preserve">verifica la </w:t>
            </w:r>
            <w:proofErr w:type="spellStart"/>
            <w:r w:rsidR="00477A73">
              <w:rPr>
                <w:rFonts w:ascii="Arial" w:hAnsi="Arial" w:cs="Arial"/>
              </w:rPr>
              <w:t>cancion</w:t>
            </w:r>
            <w:proofErr w:type="spellEnd"/>
            <w:r w:rsidR="00477A73">
              <w:rPr>
                <w:rFonts w:ascii="Arial" w:hAnsi="Arial" w:cs="Arial"/>
              </w:rPr>
              <w:t xml:space="preserve"> </w:t>
            </w:r>
            <w:proofErr w:type="spellStart"/>
            <w:r w:rsidR="00477A73">
              <w:rPr>
                <w:rFonts w:ascii="Arial" w:hAnsi="Arial" w:cs="Arial"/>
              </w:rPr>
              <w:t>mas</w:t>
            </w:r>
            <w:proofErr w:type="spellEnd"/>
            <w:r w:rsidR="00477A73">
              <w:rPr>
                <w:rFonts w:ascii="Arial" w:hAnsi="Arial" w:cs="Arial"/>
              </w:rPr>
              <w:t xml:space="preserve"> vendida e informa el </w:t>
            </w:r>
            <w:proofErr w:type="spellStart"/>
            <w:r w:rsidR="00477A73">
              <w:rPr>
                <w:rFonts w:ascii="Arial" w:hAnsi="Arial" w:cs="Arial"/>
              </w:rPr>
              <w:t>numero</w:t>
            </w:r>
            <w:proofErr w:type="spellEnd"/>
            <w:r w:rsidR="00477A73">
              <w:rPr>
                <w:rFonts w:ascii="Arial" w:hAnsi="Arial" w:cs="Arial"/>
              </w:rPr>
              <w:t xml:space="preserve"> de ventas y el valor total de las ventas.</w:t>
            </w:r>
          </w:p>
        </w:tc>
      </w:tr>
      <w:tr w:rsidR="00334A0C" w:rsidRPr="00CB3F3B" w14:paraId="7B25CD1D" w14:textId="77777777" w:rsidTr="00430D12">
        <w:tc>
          <w:tcPr>
            <w:tcW w:w="2865" w:type="dxa"/>
            <w:vAlign w:val="center"/>
          </w:tcPr>
          <w:p w14:paraId="2325E59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7FE479E9" w14:textId="79F190E3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mensaje en pantalla con la información solicitada.</w:t>
            </w:r>
          </w:p>
        </w:tc>
      </w:tr>
      <w:tr w:rsidR="00334A0C" w:rsidRPr="00CB3F3B" w14:paraId="32A3C7C1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743AB9E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0BFAFA8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366A19FC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F73A59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19A28981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5032F84D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E6C7CDC" w14:textId="744AB964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2FEEA6D" w14:textId="655E77CD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240" w:type="dxa"/>
            <w:vAlign w:val="center"/>
          </w:tcPr>
          <w:p w14:paraId="78741DA7" w14:textId="32F4CEB3" w:rsidR="00334A0C" w:rsidRPr="00CB3F3B" w:rsidRDefault="00477A73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existe al menos una </w:t>
            </w:r>
            <w:proofErr w:type="spellStart"/>
            <w:r>
              <w:rPr>
                <w:rFonts w:ascii="Arial" w:hAnsi="Arial" w:cs="Arial"/>
              </w:rPr>
              <w:t>cancion</w:t>
            </w:r>
            <w:proofErr w:type="spellEnd"/>
            <w:r>
              <w:rPr>
                <w:rFonts w:ascii="Arial" w:hAnsi="Arial" w:cs="Arial"/>
              </w:rPr>
              <w:t xml:space="preserve"> y ha sido comprada al menos una vez</w:t>
            </w:r>
          </w:p>
        </w:tc>
      </w:tr>
    </w:tbl>
    <w:p w14:paraId="7787783E" w14:textId="0B81DAD4" w:rsidR="00334A0C" w:rsidRDefault="00334A0C" w:rsidP="00CB3F3B">
      <w:pPr>
        <w:spacing w:line="360" w:lineRule="auto"/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34A0C" w:rsidRPr="00CB3F3B" w14:paraId="66626224" w14:textId="77777777" w:rsidTr="00430D12">
        <w:tc>
          <w:tcPr>
            <w:tcW w:w="2865" w:type="dxa"/>
            <w:vAlign w:val="center"/>
          </w:tcPr>
          <w:p w14:paraId="23C3758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C7F9AC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3B7974B4" w14:textId="77777777" w:rsidTr="00430D12">
        <w:tc>
          <w:tcPr>
            <w:tcW w:w="2865" w:type="dxa"/>
            <w:vAlign w:val="center"/>
          </w:tcPr>
          <w:p w14:paraId="675BFDB4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4F20E18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3BFA26ED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7EE3C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47F405BB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78CAD9F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AEDB30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6216403F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06B43708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4AAFD4B8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5680742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8F3F54D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4D56D0B6" w14:textId="77777777" w:rsidTr="00430D12">
        <w:tc>
          <w:tcPr>
            <w:tcW w:w="2865" w:type="dxa"/>
            <w:vAlign w:val="center"/>
          </w:tcPr>
          <w:p w14:paraId="0AAB905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2CD698A" w14:textId="77777777" w:rsidR="00334A0C" w:rsidRPr="00CB3F3B" w:rsidRDefault="00334A0C" w:rsidP="00430D12">
            <w:pPr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334A0C" w:rsidRPr="00CB3F3B" w14:paraId="726D952E" w14:textId="77777777" w:rsidTr="00430D12">
        <w:tc>
          <w:tcPr>
            <w:tcW w:w="2865" w:type="dxa"/>
            <w:vAlign w:val="center"/>
          </w:tcPr>
          <w:p w14:paraId="1691C07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70907F3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4A0C" w:rsidRPr="00CB3F3B" w14:paraId="5A5C640C" w14:textId="77777777" w:rsidTr="00430D12">
        <w:trPr>
          <w:trHeight w:val="79"/>
        </w:trPr>
        <w:tc>
          <w:tcPr>
            <w:tcW w:w="2865" w:type="dxa"/>
            <w:vMerge w:val="restart"/>
            <w:vAlign w:val="center"/>
          </w:tcPr>
          <w:p w14:paraId="71010011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Salidas</w:t>
            </w:r>
          </w:p>
        </w:tc>
        <w:tc>
          <w:tcPr>
            <w:tcW w:w="1860" w:type="dxa"/>
            <w:vAlign w:val="center"/>
          </w:tcPr>
          <w:p w14:paraId="4E6C7DD7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3324901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3F3B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CB8031E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334A0C" w:rsidRPr="00CB3F3B" w14:paraId="38236D93" w14:textId="77777777" w:rsidTr="00430D12">
        <w:trPr>
          <w:trHeight w:val="76"/>
        </w:trPr>
        <w:tc>
          <w:tcPr>
            <w:tcW w:w="2865" w:type="dxa"/>
            <w:vMerge/>
            <w:vAlign w:val="center"/>
          </w:tcPr>
          <w:p w14:paraId="25770B82" w14:textId="77777777" w:rsidR="00334A0C" w:rsidRPr="00CB3F3B" w:rsidRDefault="00334A0C" w:rsidP="00430D12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0" w:type="dxa"/>
            <w:vAlign w:val="center"/>
          </w:tcPr>
          <w:p w14:paraId="63014A53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Align w:val="center"/>
          </w:tcPr>
          <w:p w14:paraId="438D32A9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ADD5570" w14:textId="77777777" w:rsidR="00334A0C" w:rsidRPr="00CB3F3B" w:rsidRDefault="00334A0C" w:rsidP="00430D1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FB4BD00" w14:textId="6A940F2F" w:rsidR="00334A0C" w:rsidRDefault="00334A0C" w:rsidP="00CB3F3B">
      <w:pPr>
        <w:spacing w:line="360" w:lineRule="auto"/>
        <w:rPr>
          <w:rFonts w:ascii="Arial" w:hAnsi="Arial" w:cs="Arial"/>
        </w:rPr>
      </w:pPr>
    </w:p>
    <w:p w14:paraId="4D17810C" w14:textId="19BE96AF" w:rsidR="00B668D6" w:rsidRDefault="00B668D6" w:rsidP="00CB3F3B">
      <w:pPr>
        <w:spacing w:line="360" w:lineRule="auto"/>
        <w:rPr>
          <w:rFonts w:ascii="Arial" w:hAnsi="Arial" w:cs="Arial"/>
        </w:rPr>
      </w:pPr>
    </w:p>
    <w:p w14:paraId="3FA76B93" w14:textId="14D6C27E" w:rsidR="00B668D6" w:rsidRDefault="00B668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2208"/>
        <w:gridCol w:w="2020"/>
      </w:tblGrid>
      <w:tr w:rsidR="00B668D6" w:rsidRPr="00B668D6" w14:paraId="040ED4A2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5BE83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6E1A52D2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83B14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F1A4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B668D6" w:rsidRPr="00B668D6" w14:paraId="00BA43F7" w14:textId="77777777" w:rsidTr="00B668D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5D5F" w14:textId="77777777" w:rsidR="00B668D6" w:rsidRPr="00CB3F3B" w:rsidRDefault="00B668D6" w:rsidP="00B668D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RF1-Registrar usuarios productores, artistas y creadores de contenido.</w:t>
            </w:r>
          </w:p>
          <w:p w14:paraId="0DBF285A" w14:textId="6261587B" w:rsidR="00B668D6" w:rsidRPr="00B668D6" w:rsidRDefault="00B668D6" w:rsidP="00B668D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8A4B5" w14:textId="77777777" w:rsid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797BC581" w14:textId="19A2F1F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EAA4" w14:textId="3CC25CC0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668D6" w:rsidRPr="00B668D6" w14:paraId="638E6E37" w14:textId="77777777" w:rsidTr="00B668D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CDF88E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205B3" w14:textId="77777777" w:rsidR="00B668D6" w:rsidRDefault="00B668D6" w:rsidP="00B668D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CC51E4D" w14:textId="4B508DFE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5695" w14:textId="0666336B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668D6" w:rsidRPr="00B668D6" w14:paraId="36E47963" w14:textId="77777777" w:rsidTr="00B668D6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2716E2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CC04" w14:textId="77777777" w:rsidR="00B668D6" w:rsidRDefault="00B668D6" w:rsidP="00B668D6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78A5D34F" w14:textId="12F26146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7D88" w14:textId="4BD4D154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addProductor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668D6" w:rsidRPr="00B668D6" w14:paraId="2F1567F0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A088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5C91" w14:textId="77777777" w:rsid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D486BE2" w14:textId="4010837A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74EB" w14:textId="748A81BA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addUser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668D6" w:rsidRPr="00B668D6" w14:paraId="72270697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132BC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6C3D" w14:textId="77777777" w:rsid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57443A40" w14:textId="13056A99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8EED" w14:textId="0EA4946A" w:rsidR="00B668D6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B668D6" w:rsidRPr="00B668D6" w14:paraId="54FEEA68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4CFA8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432A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061A7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223CF22E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36E19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39883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EB4DA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3F642144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3803E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B8079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7368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5D6F1B57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D084A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EFE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3AEB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79027209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8CDDF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A1C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0365E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B668D6" w:rsidRPr="00B668D6" w14:paraId="2E9A8273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DC4D1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48860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0ADDB" w14:textId="77777777" w:rsidR="00B668D6" w:rsidRPr="00B668D6" w:rsidRDefault="00B668D6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864BEC" w:rsidRPr="00B668D6" w14:paraId="38CEC21A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683" w14:textId="6EF9274D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A827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D4D5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  <w:tr w:rsidR="00864BEC" w:rsidRPr="00B668D6" w14:paraId="6190742A" w14:textId="77777777" w:rsidTr="00B66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8072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7A0C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FA9" w14:textId="77777777" w:rsidR="00864BEC" w:rsidRPr="00B668D6" w:rsidRDefault="00864BEC" w:rsidP="00B668D6">
            <w:pPr>
              <w:spacing w:after="0" w:line="240" w:lineRule="auto"/>
              <w:rPr>
                <w:lang w:val="es-CO" w:eastAsia="es-CO"/>
              </w:rPr>
            </w:pPr>
          </w:p>
        </w:tc>
      </w:tr>
    </w:tbl>
    <w:p w14:paraId="0DF01852" w14:textId="7DC54D11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4"/>
        <w:gridCol w:w="2216"/>
        <w:gridCol w:w="2076"/>
      </w:tblGrid>
      <w:tr w:rsidR="00864BEC" w:rsidRPr="00B668D6" w14:paraId="65228991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A2EB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0279D32A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91CE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45160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864BEC" w:rsidRPr="00B668D6" w14:paraId="746748DA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7AA1" w14:textId="3CB58737" w:rsidR="00864BEC" w:rsidRPr="00CB3F3B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</w:t>
            </w:r>
            <w:r w:rsidRPr="00CB3F3B">
              <w:rPr>
                <w:rFonts w:ascii="Arial" w:hAnsi="Arial" w:cs="Arial"/>
              </w:rPr>
              <w:t xml:space="preserve">-Registrar usuarios </w:t>
            </w:r>
            <w:r>
              <w:rPr>
                <w:rFonts w:ascii="Arial" w:hAnsi="Arial" w:cs="Arial"/>
              </w:rPr>
              <w:t>consumidores</w:t>
            </w:r>
            <w:r w:rsidRPr="00CB3F3B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estandar</w:t>
            </w:r>
            <w:proofErr w:type="spellEnd"/>
            <w:r w:rsidRPr="00CB3F3B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premium</w:t>
            </w:r>
            <w:r w:rsidRPr="00CB3F3B">
              <w:rPr>
                <w:rFonts w:ascii="Arial" w:hAnsi="Arial" w:cs="Arial"/>
              </w:rPr>
              <w:t>.</w:t>
            </w:r>
          </w:p>
          <w:p w14:paraId="3BE17577" w14:textId="77777777" w:rsidR="00864BEC" w:rsidRPr="00B668D6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41D30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42C094CD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588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54B84AE5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2CA68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D153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09A12F3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E2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021B2A3C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E0D08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BD94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303B02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BCC2" w14:textId="3E6F071C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39506E2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FE569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0CE08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F6CCE10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A2EC1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addUser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323DCF1D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291B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8E792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10D8A20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E101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4C84C36A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F46A8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5A91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D6E1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</w:tr>
    </w:tbl>
    <w:p w14:paraId="4482EF1B" w14:textId="77777777" w:rsidR="00864BEC" w:rsidRDefault="00864BEC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2323"/>
        <w:gridCol w:w="2542"/>
      </w:tblGrid>
      <w:tr w:rsidR="00864BEC" w:rsidRPr="00B668D6" w14:paraId="5CD56C2A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42A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4A30DA5C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5D629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BB7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864BEC" w:rsidRPr="00B668D6" w14:paraId="4EED2D91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8059" w14:textId="0CAE984E" w:rsidR="00864BEC" w:rsidRPr="00CB3F3B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3</w:t>
            </w:r>
            <w:r w:rsidRPr="00CB3F3B">
              <w:rPr>
                <w:rFonts w:ascii="Arial" w:hAnsi="Arial" w:cs="Arial"/>
              </w:rPr>
              <w:t xml:space="preserve">-Registrar </w:t>
            </w:r>
            <w:r>
              <w:rPr>
                <w:rFonts w:ascii="Arial" w:hAnsi="Arial" w:cs="Arial"/>
              </w:rPr>
              <w:t>canciones y podcast</w:t>
            </w:r>
            <w:r w:rsidRPr="00CB3F3B">
              <w:rPr>
                <w:rFonts w:ascii="Arial" w:hAnsi="Arial" w:cs="Arial"/>
              </w:rPr>
              <w:t>.</w:t>
            </w:r>
          </w:p>
          <w:p w14:paraId="557F77D3" w14:textId="77777777" w:rsidR="00864BEC" w:rsidRPr="00B668D6" w:rsidRDefault="00864BEC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BAEA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1A2364A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EC4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6B19340B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A025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CEAC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3B5D7B1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178D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4889BA4B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EE7033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2514" w14:textId="77777777" w:rsidR="00864BEC" w:rsidRDefault="00864BEC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0EC22DDC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6103C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addProductor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864BEC" w:rsidRPr="00B668D6" w14:paraId="5B2BCE7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CA9AF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81A0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5067DC4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3ABA" w14:textId="42E90AEE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existProducer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2CD68AD6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31EB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C8D7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2D2DE82" w14:textId="0A4BC4CD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EC5" w14:textId="215C7A75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showArtist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71071860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D2784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BCD5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FB614F6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F1C8D" w14:textId="3269EF31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</w:t>
            </w:r>
            <w:r>
              <w:rPr>
                <w:lang w:val="es-CO" w:eastAsia="es-CO"/>
              </w:rPr>
              <w:t>Artist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7B4A9237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EFBD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DFE8F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634FF604" w14:textId="061F52A0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DD6EA" w14:textId="7DAA77FB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showContentCreator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315075E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F845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C84D" w14:textId="77777777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75226680" w14:textId="5382D10B" w:rsidR="00864BEC" w:rsidRDefault="00864BEC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2ADF" w14:textId="231F1F0B" w:rsidR="00864BEC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searchContentCreator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</w:tc>
      </w:tr>
      <w:tr w:rsidR="00864BEC" w:rsidRPr="00B668D6" w14:paraId="58F2B209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DB27" w14:textId="77777777" w:rsidR="00864BEC" w:rsidRPr="00B668D6" w:rsidRDefault="00864BEC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F1EC" w14:textId="77777777" w:rsidR="00864BEC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NeoTunesController</w:t>
            </w:r>
            <w:proofErr w:type="spellEnd"/>
          </w:p>
          <w:p w14:paraId="2E1C3DDD" w14:textId="7C489D36" w:rsidR="00CE7927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5799" w14:textId="77777777" w:rsidR="00864BEC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lang w:val="es-CO" w:eastAsia="es-CO"/>
              </w:rPr>
              <w:t>addUser</w:t>
            </w:r>
            <w:proofErr w:type="spellEnd"/>
            <w:r>
              <w:rPr>
                <w:lang w:val="es-CO" w:eastAsia="es-CO"/>
              </w:rPr>
              <w:t>(</w:t>
            </w:r>
            <w:proofErr w:type="gramEnd"/>
            <w:r>
              <w:rPr>
                <w:lang w:val="es-CO" w:eastAsia="es-CO"/>
              </w:rPr>
              <w:t>)</w:t>
            </w:r>
          </w:p>
          <w:p w14:paraId="0C7E00D5" w14:textId="558BC882" w:rsidR="00CE7927" w:rsidRDefault="00CE7927" w:rsidP="00DD1EEF">
            <w:pPr>
              <w:spacing w:after="0" w:line="240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(Sobrecargado)</w:t>
            </w:r>
          </w:p>
        </w:tc>
      </w:tr>
    </w:tbl>
    <w:p w14:paraId="417A91B2" w14:textId="112CEABA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2241"/>
        <w:gridCol w:w="2682"/>
      </w:tblGrid>
      <w:tr w:rsidR="00CE7927" w:rsidRPr="00B668D6" w14:paraId="31ED092B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1061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58023267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7919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6B290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CE7927" w:rsidRPr="00B668D6" w14:paraId="2AF3455E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7BB4" w14:textId="05C4311A" w:rsidR="00CE7927" w:rsidRPr="00CB3F3B" w:rsidRDefault="00CE7927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 w:rsidR="00B90CCF">
              <w:rPr>
                <w:rFonts w:ascii="Arial" w:hAnsi="Arial" w:cs="Arial"/>
              </w:rPr>
              <w:t>4</w:t>
            </w:r>
            <w:r w:rsidRPr="00CB3F3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Crear una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  <w:r w:rsidRPr="00CB3F3B">
              <w:rPr>
                <w:rFonts w:ascii="Arial" w:hAnsi="Arial" w:cs="Arial"/>
              </w:rPr>
              <w:t>.</w:t>
            </w:r>
          </w:p>
          <w:p w14:paraId="34E7945D" w14:textId="77777777" w:rsidR="00CE7927" w:rsidRPr="00B668D6" w:rsidRDefault="00CE7927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383E2" w14:textId="77777777" w:rsidR="00CE7927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5A57559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C19B6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5E692454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8F05A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9984B" w14:textId="77777777" w:rsidR="00CE7927" w:rsidRDefault="00CE792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228448CB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95B87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76802EF7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3A600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0EA9" w14:textId="77777777" w:rsidR="00CE7927" w:rsidRDefault="00CE7927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1153603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FAB6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addProductor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3831CAF3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B3C19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380F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439D3F62" w14:textId="2FA074CD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6434" w14:textId="16115F39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existConsumer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5E83CE01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29259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4083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48D50C8A" w14:textId="572F48D5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EA6B" w14:textId="2EC331ED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existAudios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7AE750D0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863FC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9F82" w14:textId="06F82615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33D064F5" w14:textId="11F79840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DD80" w14:textId="791940E2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1B5B4570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83E2F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AF0C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6DE66238" w14:textId="3F2F07EF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F3AF" w14:textId="42C20539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addPlaylistToConsumer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E7927" w:rsidRPr="00B668D6" w14:paraId="5F302BB5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E35EA" w14:textId="77777777" w:rsidR="00CE7927" w:rsidRPr="00B668D6" w:rsidRDefault="00CE7927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AA02" w14:textId="77777777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75875355" w14:textId="1AEE37F8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D159" w14:textId="380ED7C0" w:rsidR="00CE7927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addAudioToPlaylist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7C03557E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03EA1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DC71" w14:textId="77777777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275FA20C" w14:textId="01E9D049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6E11" w14:textId="4C121F5E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searchUser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024714BD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542E7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7E9C" w14:textId="77777777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1B5467CB" w14:textId="5764116B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A25A" w14:textId="181BD572" w:rsid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searchAudio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690CF2D2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47D1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81C9" w14:textId="77777777" w:rsidR="00971FD5" w:rsidRDefault="00971FD5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971FD5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478AEFDF" w14:textId="0F45BFC6" w:rsidR="00971FD5" w:rsidRPr="00971FD5" w:rsidRDefault="00971FD5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1AC6" w14:textId="5184BF47" w:rsidR="00971FD5" w:rsidRPr="00971FD5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addPlaylist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71FD5" w:rsidRPr="00B668D6" w14:paraId="0DEBB6A5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3532D" w14:textId="77777777" w:rsidR="00971FD5" w:rsidRPr="00B668D6" w:rsidRDefault="00971FD5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7AB4" w14:textId="77777777" w:rsidR="00971FD5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66DAC28E" w14:textId="641F50E1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049" w14:textId="5E08888A" w:rsidR="00971FD5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addAudioToPlaylist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2E6FE3BC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28060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2D09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51F3E03B" w14:textId="469C3C9F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0CDB" w14:textId="6A481861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searchPlaylist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36B9139F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3EF53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8FD1" w14:textId="1BDF8A5F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Estándar</w:t>
            </w:r>
          </w:p>
          <w:p w14:paraId="6FB14EF8" w14:textId="69F7886F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6EC4" w14:textId="5471BC54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isAvailablePlaylist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459FC12A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ECC2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8212" w14:textId="77777777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CF31CB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Playlist</w:t>
            </w:r>
          </w:p>
          <w:p w14:paraId="320AD9FF" w14:textId="2F93DF6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CF31CB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EB2B" w14:textId="699FB5F3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addAudio(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4E313EC9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2DBD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D869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Playlist</w:t>
            </w:r>
          </w:p>
          <w:p w14:paraId="16989CE7" w14:textId="46D05605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FC91" w14:textId="3492C43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searchAudio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42D23953" w14:textId="77777777" w:rsidTr="00CF31CB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527BD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6CC8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F671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14:paraId="033592F4" w14:textId="77777777" w:rsidR="00864BEC" w:rsidRDefault="00864BEC" w:rsidP="00CB3F3B">
      <w:pPr>
        <w:spacing w:line="360" w:lineRule="auto"/>
        <w:rPr>
          <w:rFonts w:ascii="Arial" w:hAnsi="Arial" w:cs="Arial"/>
        </w:rPr>
      </w:pPr>
    </w:p>
    <w:p w14:paraId="40DA0AAF" w14:textId="6991754D" w:rsidR="00B668D6" w:rsidRDefault="00B668D6" w:rsidP="00CB3F3B">
      <w:pPr>
        <w:spacing w:line="360" w:lineRule="auto"/>
        <w:rPr>
          <w:rFonts w:ascii="Arial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1"/>
        <w:gridCol w:w="2330"/>
        <w:gridCol w:w="2355"/>
      </w:tblGrid>
      <w:tr w:rsidR="00CF31CB" w:rsidRPr="00B668D6" w14:paraId="4D90FEA9" w14:textId="77777777" w:rsidTr="00DD1E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7F52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Requerimiento Funcional</w:t>
            </w:r>
          </w:p>
          <w:p w14:paraId="48174461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7240A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7591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r w:rsidRPr="00B668D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CF31CB" w:rsidRPr="00B668D6" w14:paraId="5A547307" w14:textId="77777777" w:rsidTr="00DD1E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8212" w14:textId="1C985505" w:rsidR="00CF31CB" w:rsidRPr="00CB3F3B" w:rsidRDefault="00CF31CB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CB3F3B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5</w:t>
            </w:r>
            <w:r w:rsidRPr="00CB3F3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Editar</w:t>
            </w:r>
            <w:r>
              <w:rPr>
                <w:rFonts w:ascii="Arial" w:hAnsi="Arial" w:cs="Arial"/>
              </w:rPr>
              <w:t xml:space="preserve"> una lista de </w:t>
            </w:r>
            <w:proofErr w:type="spellStart"/>
            <w:r>
              <w:rPr>
                <w:rFonts w:ascii="Arial" w:hAnsi="Arial" w:cs="Arial"/>
              </w:rPr>
              <w:t>reproduccion</w:t>
            </w:r>
            <w:proofErr w:type="spellEnd"/>
            <w:r w:rsidRPr="00CB3F3B">
              <w:rPr>
                <w:rFonts w:ascii="Arial" w:hAnsi="Arial" w:cs="Arial"/>
              </w:rPr>
              <w:t>.</w:t>
            </w:r>
          </w:p>
          <w:p w14:paraId="1938BCDD" w14:textId="77777777" w:rsidR="00CF31CB" w:rsidRPr="00B668D6" w:rsidRDefault="00CF31CB" w:rsidP="00DD1EEF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3956" w14:textId="77777777" w:rsidR="00CF31CB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NeoTunesApp</w:t>
            </w:r>
            <w:proofErr w:type="spellEnd"/>
          </w:p>
          <w:p w14:paraId="404E63EC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19BF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showMenu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2F0E2D98" w14:textId="77777777" w:rsidTr="00DD1E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DA7AF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6E41B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6D89994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A1ED8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executeOption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:rsidRPr="00B668D6" w14:paraId="25DF590F" w14:textId="77777777" w:rsidTr="00DD1EE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F7F3FD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80D99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NeoTunesApp</w:t>
            </w:r>
            <w:proofErr w:type="spellEnd"/>
          </w:p>
          <w:p w14:paraId="190E7483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7578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addProductor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4505A3A4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84D79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D733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73FC9ADD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FA3C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existConsumer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47803465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DCAE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3166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681FE722" w14:textId="4FBCFE62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0128" w14:textId="1C8ABD2D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existPlaylist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5EA12E46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E2A77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72B2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6E9FBC2B" w14:textId="492F82E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C85" w14:textId="7BA7AEB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searchUser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0472BBB3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8ACE0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D7DD" w14:textId="3A1C8216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Consumer</w:t>
            </w:r>
            <w:proofErr w:type="spellEnd"/>
          </w:p>
          <w:p w14:paraId="45DD0C61" w14:textId="42EF20C1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BA95" w14:textId="1D9135C5" w:rsidR="00CF31CB" w:rsidRPr="00CF31CB" w:rsidRDefault="00CF31CB" w:rsidP="00DD1EEF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existPlaylist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1E19F423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FDC23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F009" w14:textId="77777777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145CE7EF" w14:textId="313D27E0" w:rsidR="00E84B38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7EA9" w14:textId="61D87AEE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editPlaylist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12DCC068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B1F1D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1CFA" w14:textId="77777777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3D95566E" w14:textId="3EFD5128" w:rsidR="00E84B38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8AF6" w14:textId="1653AF4D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ShowConsumer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CF31CB" w14:paraId="1750C45C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F7ED5" w14:textId="68A49F3C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C2F2" w14:textId="77777777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NeoTunesController</w:t>
            </w:r>
            <w:proofErr w:type="spellEnd"/>
          </w:p>
          <w:p w14:paraId="7E217509" w14:textId="6CF8E0B3" w:rsidR="00E84B38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DB4B" w14:textId="35F328EA" w:rsidR="00CF31CB" w:rsidRDefault="00E84B38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showPlaylist()</w:t>
            </w:r>
          </w:p>
        </w:tc>
      </w:tr>
      <w:tr w:rsidR="00CF31CB" w14:paraId="1AD4C5E8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2A1BB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75A6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3EBE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CF31CB" w14:paraId="3DE118EC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56DC4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E66B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9E7D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CF31CB" w14:paraId="5DD0BE71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833F0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7818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1EEF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CF31CB" w14:paraId="179009E2" w14:textId="77777777" w:rsidTr="00DD1EE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9766C" w14:textId="77777777" w:rsidR="00CF31CB" w:rsidRPr="00B668D6" w:rsidRDefault="00CF31CB" w:rsidP="00DD1EEF">
            <w:pPr>
              <w:spacing w:after="0" w:line="240" w:lineRule="auto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F8D5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D6ED" w14:textId="77777777" w:rsidR="00CF31CB" w:rsidRDefault="00CF31CB" w:rsidP="00DD1EEF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14:paraId="0C4E0B07" w14:textId="77777777" w:rsidR="00B668D6" w:rsidRPr="00CB3F3B" w:rsidRDefault="00B668D6" w:rsidP="00CB3F3B">
      <w:pPr>
        <w:spacing w:line="360" w:lineRule="auto"/>
        <w:rPr>
          <w:rFonts w:ascii="Arial" w:hAnsi="Arial" w:cs="Arial"/>
        </w:rPr>
      </w:pPr>
    </w:p>
    <w:sectPr w:rsidR="00B668D6" w:rsidRPr="00CB3F3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F70D" w14:textId="77777777" w:rsidR="00E71A2F" w:rsidRDefault="00E71A2F">
      <w:pPr>
        <w:spacing w:after="0" w:line="240" w:lineRule="auto"/>
      </w:pPr>
      <w:r>
        <w:separator/>
      </w:r>
    </w:p>
  </w:endnote>
  <w:endnote w:type="continuationSeparator" w:id="0">
    <w:p w14:paraId="682B859E" w14:textId="77777777" w:rsidR="00E71A2F" w:rsidRDefault="00E7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DEE8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4306" w14:textId="77777777" w:rsidR="00E71A2F" w:rsidRDefault="00E71A2F">
      <w:pPr>
        <w:spacing w:after="0" w:line="240" w:lineRule="auto"/>
      </w:pPr>
      <w:r>
        <w:separator/>
      </w:r>
    </w:p>
  </w:footnote>
  <w:footnote w:type="continuationSeparator" w:id="0">
    <w:p w14:paraId="2B686AE2" w14:textId="77777777" w:rsidR="00E71A2F" w:rsidRDefault="00E71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54A3A"/>
    <w:multiLevelType w:val="hybridMultilevel"/>
    <w:tmpl w:val="D16213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013E90"/>
    <w:multiLevelType w:val="multilevel"/>
    <w:tmpl w:val="CC38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868246">
    <w:abstractNumId w:val="1"/>
  </w:num>
  <w:num w:numId="2" w16cid:durableId="512568569">
    <w:abstractNumId w:val="17"/>
  </w:num>
  <w:num w:numId="3" w16cid:durableId="1852332590">
    <w:abstractNumId w:val="14"/>
  </w:num>
  <w:num w:numId="4" w16cid:durableId="1116173672">
    <w:abstractNumId w:val="3"/>
  </w:num>
  <w:num w:numId="5" w16cid:durableId="974606982">
    <w:abstractNumId w:val="19"/>
  </w:num>
  <w:num w:numId="6" w16cid:durableId="1806041152">
    <w:abstractNumId w:val="7"/>
  </w:num>
  <w:num w:numId="7" w16cid:durableId="401175343">
    <w:abstractNumId w:val="2"/>
  </w:num>
  <w:num w:numId="8" w16cid:durableId="1704669240">
    <w:abstractNumId w:val="8"/>
  </w:num>
  <w:num w:numId="9" w16cid:durableId="26224077">
    <w:abstractNumId w:val="0"/>
  </w:num>
  <w:num w:numId="10" w16cid:durableId="675838573">
    <w:abstractNumId w:val="11"/>
  </w:num>
  <w:num w:numId="11" w16cid:durableId="3635798">
    <w:abstractNumId w:val="13"/>
  </w:num>
  <w:num w:numId="12" w16cid:durableId="534544011">
    <w:abstractNumId w:val="5"/>
  </w:num>
  <w:num w:numId="13" w16cid:durableId="1376082823">
    <w:abstractNumId w:val="6"/>
  </w:num>
  <w:num w:numId="14" w16cid:durableId="481119075">
    <w:abstractNumId w:val="21"/>
  </w:num>
  <w:num w:numId="15" w16cid:durableId="2025860283">
    <w:abstractNumId w:val="12"/>
  </w:num>
  <w:num w:numId="16" w16cid:durableId="1954744374">
    <w:abstractNumId w:val="9"/>
  </w:num>
  <w:num w:numId="17" w16cid:durableId="1545798707">
    <w:abstractNumId w:val="4"/>
  </w:num>
  <w:num w:numId="18" w16cid:durableId="653218611">
    <w:abstractNumId w:val="16"/>
  </w:num>
  <w:num w:numId="19" w16cid:durableId="632562436">
    <w:abstractNumId w:val="20"/>
  </w:num>
  <w:num w:numId="20" w16cid:durableId="1564369934">
    <w:abstractNumId w:val="15"/>
  </w:num>
  <w:num w:numId="21" w16cid:durableId="869220133">
    <w:abstractNumId w:val="10"/>
  </w:num>
  <w:num w:numId="22" w16cid:durableId="607853947">
    <w:abstractNumId w:val="18"/>
  </w:num>
  <w:num w:numId="23" w16cid:durableId="1416236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53"/>
    <w:rsid w:val="00023100"/>
    <w:rsid w:val="001070C4"/>
    <w:rsid w:val="001613FB"/>
    <w:rsid w:val="001949EC"/>
    <w:rsid w:val="001D2030"/>
    <w:rsid w:val="001E5561"/>
    <w:rsid w:val="00203F7D"/>
    <w:rsid w:val="00236A92"/>
    <w:rsid w:val="00262700"/>
    <w:rsid w:val="0028041A"/>
    <w:rsid w:val="003314AF"/>
    <w:rsid w:val="00334194"/>
    <w:rsid w:val="003346BA"/>
    <w:rsid w:val="00334A0C"/>
    <w:rsid w:val="00357D24"/>
    <w:rsid w:val="00362594"/>
    <w:rsid w:val="003661A2"/>
    <w:rsid w:val="003A55C4"/>
    <w:rsid w:val="003C4E49"/>
    <w:rsid w:val="003C72CE"/>
    <w:rsid w:val="003E3337"/>
    <w:rsid w:val="004140A9"/>
    <w:rsid w:val="0041619B"/>
    <w:rsid w:val="00450734"/>
    <w:rsid w:val="00457D5B"/>
    <w:rsid w:val="0047162B"/>
    <w:rsid w:val="004719CA"/>
    <w:rsid w:val="00477A73"/>
    <w:rsid w:val="00483986"/>
    <w:rsid w:val="004C09FE"/>
    <w:rsid w:val="004C2FCE"/>
    <w:rsid w:val="004E0F79"/>
    <w:rsid w:val="005215A1"/>
    <w:rsid w:val="005333C8"/>
    <w:rsid w:val="00543870"/>
    <w:rsid w:val="00563C92"/>
    <w:rsid w:val="00563D91"/>
    <w:rsid w:val="005E1792"/>
    <w:rsid w:val="005E4B6E"/>
    <w:rsid w:val="005F119C"/>
    <w:rsid w:val="0060087E"/>
    <w:rsid w:val="0060305D"/>
    <w:rsid w:val="00647CB6"/>
    <w:rsid w:val="0065781D"/>
    <w:rsid w:val="0067420C"/>
    <w:rsid w:val="0068392A"/>
    <w:rsid w:val="0069586D"/>
    <w:rsid w:val="006A0FC4"/>
    <w:rsid w:val="006C2C25"/>
    <w:rsid w:val="006D28FE"/>
    <w:rsid w:val="006F38C2"/>
    <w:rsid w:val="00713BF0"/>
    <w:rsid w:val="00732DBE"/>
    <w:rsid w:val="00741D19"/>
    <w:rsid w:val="007C4873"/>
    <w:rsid w:val="007D4003"/>
    <w:rsid w:val="008209BE"/>
    <w:rsid w:val="00864BEC"/>
    <w:rsid w:val="008769B8"/>
    <w:rsid w:val="00884841"/>
    <w:rsid w:val="008878BD"/>
    <w:rsid w:val="008D5450"/>
    <w:rsid w:val="008F5472"/>
    <w:rsid w:val="00904E2F"/>
    <w:rsid w:val="00935176"/>
    <w:rsid w:val="00971FD5"/>
    <w:rsid w:val="0099401B"/>
    <w:rsid w:val="009E3033"/>
    <w:rsid w:val="009E3CB0"/>
    <w:rsid w:val="00A24AD3"/>
    <w:rsid w:val="00A358DB"/>
    <w:rsid w:val="00A61F9A"/>
    <w:rsid w:val="00A740A7"/>
    <w:rsid w:val="00A923B4"/>
    <w:rsid w:val="00AE0069"/>
    <w:rsid w:val="00AE3364"/>
    <w:rsid w:val="00AE6A53"/>
    <w:rsid w:val="00AF1E3C"/>
    <w:rsid w:val="00B02513"/>
    <w:rsid w:val="00B06112"/>
    <w:rsid w:val="00B668D6"/>
    <w:rsid w:val="00B76752"/>
    <w:rsid w:val="00B90CCF"/>
    <w:rsid w:val="00BA5B77"/>
    <w:rsid w:val="00C12265"/>
    <w:rsid w:val="00C21362"/>
    <w:rsid w:val="00C31E10"/>
    <w:rsid w:val="00C41C39"/>
    <w:rsid w:val="00C47394"/>
    <w:rsid w:val="00C57684"/>
    <w:rsid w:val="00C84E1F"/>
    <w:rsid w:val="00C87B0C"/>
    <w:rsid w:val="00CB3F3B"/>
    <w:rsid w:val="00CD5656"/>
    <w:rsid w:val="00CE2963"/>
    <w:rsid w:val="00CE7927"/>
    <w:rsid w:val="00CF31CB"/>
    <w:rsid w:val="00D554CD"/>
    <w:rsid w:val="00D75627"/>
    <w:rsid w:val="00E463E8"/>
    <w:rsid w:val="00E71A2F"/>
    <w:rsid w:val="00E8193F"/>
    <w:rsid w:val="00E84B38"/>
    <w:rsid w:val="00E93B51"/>
    <w:rsid w:val="00EA1A0D"/>
    <w:rsid w:val="00EC0E9D"/>
    <w:rsid w:val="00EE16AF"/>
    <w:rsid w:val="00F0446A"/>
    <w:rsid w:val="00F2406C"/>
    <w:rsid w:val="00F248E3"/>
    <w:rsid w:val="00F26319"/>
    <w:rsid w:val="00F50B65"/>
    <w:rsid w:val="00F97686"/>
    <w:rsid w:val="00FA547C"/>
    <w:rsid w:val="00FB5613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0"/>
  <w15:docId w15:val="{3CB39505-0A4B-44B7-BAE2-531D1A0D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3F3B"/>
    <w:pPr>
      <w:spacing w:before="100" w:beforeAutospacing="1" w:after="100" w:afterAutospacing="1" w:line="240" w:lineRule="auto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ison%20rodriguez\Documents\Plantillas%20personalizadas%20de%20Office\Plantilla-ParaEjercic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656B04B34924988CBF47DED2D4F2E" ma:contentTypeVersion="6" ma:contentTypeDescription="Crear nuevo documento." ma:contentTypeScope="" ma:versionID="6366817baa49dced9da10870909afe9f">
  <xsd:schema xmlns:xsd="http://www.w3.org/2001/XMLSchema" xmlns:xs="http://www.w3.org/2001/XMLSchema" xmlns:p="http://schemas.microsoft.com/office/2006/metadata/properties" xmlns:ns3="6ef9e3f6-015a-4824-bd54-00e5e07bd05d" targetNamespace="http://schemas.microsoft.com/office/2006/metadata/properties" ma:root="true" ma:fieldsID="cd2aa8abce9bcc0ea3ab552b4dc936f8" ns3:_="">
    <xsd:import namespace="6ef9e3f6-015a-4824-bd54-00e5e07bd0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f9e3f6-015a-4824-bd54-00e5e07bd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EDB68-1FD0-4DD9-A49D-42D219AF4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f9e3f6-015a-4824-bd54-00e5e07bd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Plantilla-ParaEjercicio</Template>
  <TotalTime>1138</TotalTime>
  <Pages>19</Pages>
  <Words>2736</Words>
  <Characters>15053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rodriguez</dc:creator>
  <cp:lastModifiedBy>Yeison Antonio Rodriguez Zuluaga</cp:lastModifiedBy>
  <cp:revision>7</cp:revision>
  <dcterms:created xsi:type="dcterms:W3CDTF">2022-10-31T15:09:00Z</dcterms:created>
  <dcterms:modified xsi:type="dcterms:W3CDTF">2022-11-07T03:36:00Z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0x0101001F6656B04B34924988CBF47DED2D4F2E</vt:lpwstr>
  </property>
</Properties>
</file>